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9FF" w:rsidRPr="003362C1" w:rsidRDefault="00BF59FF" w:rsidP="002F1A93">
      <w:pPr>
        <w:jc w:val="center"/>
        <w:rPr>
          <w:rFonts w:ascii="Arial" w:hAnsi="Arial" w:cs="Arial"/>
          <w:b/>
          <w:sz w:val="32"/>
          <w:szCs w:val="32"/>
        </w:rPr>
      </w:pPr>
      <w:r w:rsidRPr="003362C1">
        <w:rPr>
          <w:rFonts w:ascii="Arial" w:hAnsi="Arial" w:cs="Arial"/>
          <w:b/>
          <w:sz w:val="32"/>
          <w:szCs w:val="32"/>
        </w:rPr>
        <w:t>Datenbanksysteme</w:t>
      </w:r>
    </w:p>
    <w:p w:rsidR="00BF59FF" w:rsidRPr="003362C1" w:rsidRDefault="00BF59FF" w:rsidP="002F1A93">
      <w:pPr>
        <w:jc w:val="center"/>
        <w:rPr>
          <w:rFonts w:ascii="Arial" w:hAnsi="Arial" w:cs="Arial"/>
          <w:b/>
          <w:sz w:val="32"/>
          <w:szCs w:val="32"/>
        </w:rPr>
      </w:pPr>
    </w:p>
    <w:p w:rsidR="00BF59FF" w:rsidRPr="003362C1" w:rsidRDefault="00BF59FF" w:rsidP="002F1A93">
      <w:pPr>
        <w:numPr>
          <w:ilvl w:val="0"/>
          <w:numId w:val="4"/>
        </w:numPr>
        <w:jc w:val="center"/>
        <w:rPr>
          <w:rFonts w:ascii="Arial" w:hAnsi="Arial" w:cs="Arial"/>
          <w:sz w:val="28"/>
          <w:szCs w:val="28"/>
        </w:rPr>
      </w:pPr>
      <w:r w:rsidRPr="003362C1">
        <w:rPr>
          <w:rFonts w:ascii="Arial" w:hAnsi="Arial" w:cs="Arial"/>
          <w:sz w:val="28"/>
          <w:szCs w:val="28"/>
        </w:rPr>
        <w:t>Studienarbeit</w:t>
      </w:r>
    </w:p>
    <w:p w:rsidR="00BF59FF" w:rsidRPr="003362C1" w:rsidRDefault="00BF59FF" w:rsidP="002F1A93">
      <w:pPr>
        <w:ind w:left="360"/>
        <w:jc w:val="center"/>
        <w:rPr>
          <w:rFonts w:ascii="Arial" w:hAnsi="Arial" w:cs="Arial"/>
          <w:sz w:val="28"/>
          <w:szCs w:val="28"/>
        </w:rPr>
      </w:pPr>
      <w:r w:rsidRPr="003362C1">
        <w:rPr>
          <w:rFonts w:ascii="Arial" w:hAnsi="Arial" w:cs="Arial"/>
          <w:sz w:val="28"/>
          <w:szCs w:val="28"/>
        </w:rPr>
        <w:t>Zum Kapitel 4: Die standardisierte Sprache SQL</w:t>
      </w:r>
    </w:p>
    <w:p w:rsidR="00BF59FF" w:rsidRPr="003362C1" w:rsidRDefault="00BF59FF" w:rsidP="002F1A93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BF59FF" w:rsidRPr="003362C1" w:rsidRDefault="00BF59FF" w:rsidP="002F1A93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BF59FF" w:rsidRPr="003362C1" w:rsidRDefault="00BF59FF" w:rsidP="002F1A93">
      <w:pPr>
        <w:spacing w:after="120"/>
        <w:rPr>
          <w:rFonts w:ascii="Arial" w:hAnsi="Arial" w:cs="Arial"/>
          <w:sz w:val="28"/>
          <w:szCs w:val="28"/>
        </w:rPr>
      </w:pPr>
    </w:p>
    <w:p w:rsidR="00BF59FF" w:rsidRPr="003362C1" w:rsidRDefault="00BF59FF" w:rsidP="002F1A93">
      <w:pPr>
        <w:spacing w:after="120"/>
        <w:rPr>
          <w:rFonts w:ascii="Arial" w:hAnsi="Arial" w:cs="Arial"/>
          <w:sz w:val="28"/>
          <w:szCs w:val="28"/>
        </w:rPr>
      </w:pPr>
    </w:p>
    <w:p w:rsidR="00BF59FF" w:rsidRPr="003362C1" w:rsidRDefault="00BF59FF" w:rsidP="002F1A93">
      <w:pPr>
        <w:spacing w:after="120"/>
        <w:rPr>
          <w:rFonts w:ascii="Arial" w:hAnsi="Arial" w:cs="Arial"/>
          <w:sz w:val="28"/>
          <w:szCs w:val="28"/>
        </w:rPr>
      </w:pPr>
    </w:p>
    <w:p w:rsidR="00BF59FF" w:rsidRPr="003362C1" w:rsidRDefault="00BF59FF" w:rsidP="002F1A93">
      <w:pPr>
        <w:spacing w:after="120"/>
        <w:rPr>
          <w:rFonts w:ascii="Arial" w:hAnsi="Arial" w:cs="Arial"/>
          <w:sz w:val="28"/>
          <w:szCs w:val="28"/>
        </w:rPr>
      </w:pPr>
    </w:p>
    <w:p w:rsidR="00BF59FF" w:rsidRPr="003362C1" w:rsidRDefault="00BF59FF" w:rsidP="002F1A93">
      <w:pPr>
        <w:spacing w:after="120"/>
        <w:rPr>
          <w:rFonts w:ascii="Arial" w:hAnsi="Arial" w:cs="Arial"/>
          <w:sz w:val="28"/>
          <w:szCs w:val="28"/>
        </w:rPr>
      </w:pPr>
    </w:p>
    <w:p w:rsidR="00BF59FF" w:rsidRPr="003362C1" w:rsidRDefault="00BF59FF" w:rsidP="002F1A93">
      <w:pPr>
        <w:spacing w:after="120" w:line="240" w:lineRule="auto"/>
        <w:ind w:left="357"/>
        <w:jc w:val="center"/>
        <w:rPr>
          <w:rFonts w:ascii="Arial" w:hAnsi="Arial" w:cs="Arial"/>
          <w:sz w:val="24"/>
          <w:szCs w:val="24"/>
        </w:rPr>
      </w:pPr>
      <w:r w:rsidRPr="003362C1">
        <w:rPr>
          <w:rFonts w:ascii="Arial" w:hAnsi="Arial" w:cs="Arial"/>
          <w:sz w:val="24"/>
          <w:szCs w:val="24"/>
        </w:rPr>
        <w:t>Gruppenmitglieder:</w:t>
      </w:r>
    </w:p>
    <w:p w:rsidR="00BF59FF" w:rsidRPr="003362C1" w:rsidRDefault="00BF59FF" w:rsidP="002F1A93">
      <w:pPr>
        <w:spacing w:after="120" w:line="240" w:lineRule="auto"/>
        <w:ind w:left="357"/>
        <w:jc w:val="center"/>
        <w:rPr>
          <w:rFonts w:ascii="Arial" w:hAnsi="Arial" w:cs="Arial"/>
          <w:sz w:val="24"/>
          <w:szCs w:val="24"/>
        </w:rPr>
      </w:pPr>
      <w:r w:rsidRPr="003362C1">
        <w:rPr>
          <w:rFonts w:ascii="Arial" w:hAnsi="Arial" w:cs="Arial"/>
          <w:sz w:val="24"/>
          <w:szCs w:val="24"/>
        </w:rPr>
        <w:t>Bommarito Daniela</w:t>
      </w:r>
    </w:p>
    <w:p w:rsidR="00BF59FF" w:rsidRPr="003362C1" w:rsidRDefault="00BF59FF" w:rsidP="002F1A93">
      <w:pPr>
        <w:spacing w:after="120" w:line="240" w:lineRule="auto"/>
        <w:ind w:left="357"/>
        <w:jc w:val="center"/>
        <w:rPr>
          <w:rFonts w:ascii="Arial" w:hAnsi="Arial" w:cs="Arial"/>
          <w:sz w:val="24"/>
          <w:szCs w:val="24"/>
        </w:rPr>
      </w:pPr>
      <w:r w:rsidRPr="003362C1">
        <w:rPr>
          <w:rFonts w:ascii="Arial" w:hAnsi="Arial" w:cs="Arial"/>
          <w:sz w:val="24"/>
          <w:szCs w:val="24"/>
        </w:rPr>
        <w:t>Schilling Eugenia</w:t>
      </w:r>
    </w:p>
    <w:p w:rsidR="00BF59FF" w:rsidRPr="003362C1" w:rsidRDefault="00BF59FF" w:rsidP="002F1A93">
      <w:pPr>
        <w:spacing w:after="120" w:line="240" w:lineRule="auto"/>
        <w:ind w:left="357"/>
        <w:jc w:val="center"/>
        <w:rPr>
          <w:rFonts w:ascii="Arial" w:hAnsi="Arial" w:cs="Arial"/>
          <w:sz w:val="24"/>
          <w:szCs w:val="24"/>
        </w:rPr>
      </w:pPr>
    </w:p>
    <w:p w:rsidR="00BF59FF" w:rsidRPr="003362C1" w:rsidRDefault="00BF59FF" w:rsidP="002F1A93">
      <w:pPr>
        <w:spacing w:after="120" w:line="240" w:lineRule="auto"/>
        <w:ind w:left="357"/>
        <w:jc w:val="center"/>
        <w:rPr>
          <w:rFonts w:ascii="Arial" w:hAnsi="Arial" w:cs="Arial"/>
          <w:sz w:val="24"/>
          <w:szCs w:val="24"/>
        </w:rPr>
      </w:pPr>
      <w:r w:rsidRPr="003362C1">
        <w:rPr>
          <w:rFonts w:ascii="Arial" w:hAnsi="Arial" w:cs="Arial"/>
          <w:sz w:val="24"/>
          <w:szCs w:val="24"/>
        </w:rPr>
        <w:t>DBS- Kennung: DBPW1B</w:t>
      </w:r>
    </w:p>
    <w:p w:rsidR="00BF59FF" w:rsidRPr="003362C1" w:rsidRDefault="00BF59FF" w:rsidP="002F1A93">
      <w:pPr>
        <w:spacing w:after="120" w:line="240" w:lineRule="auto"/>
        <w:rPr>
          <w:rFonts w:ascii="Arial" w:hAnsi="Arial" w:cs="Arial"/>
        </w:rPr>
      </w:pPr>
    </w:p>
    <w:p w:rsidR="00BF59FF" w:rsidRPr="003362C1" w:rsidRDefault="00BF59FF" w:rsidP="002F1A93">
      <w:pPr>
        <w:spacing w:after="120" w:line="240" w:lineRule="auto"/>
        <w:rPr>
          <w:rFonts w:ascii="Arial" w:hAnsi="Arial" w:cs="Arial"/>
        </w:rPr>
      </w:pPr>
    </w:p>
    <w:p w:rsidR="00BF59FF" w:rsidRPr="003362C1" w:rsidRDefault="00BF59FF" w:rsidP="002F1A93">
      <w:pPr>
        <w:spacing w:after="120" w:line="240" w:lineRule="auto"/>
        <w:rPr>
          <w:rFonts w:ascii="Arial" w:hAnsi="Arial" w:cs="Arial"/>
        </w:rPr>
      </w:pPr>
    </w:p>
    <w:p w:rsidR="00BF59FF" w:rsidRPr="003362C1" w:rsidRDefault="00BF59FF" w:rsidP="002F1A93">
      <w:pPr>
        <w:spacing w:after="120" w:line="240" w:lineRule="auto"/>
        <w:rPr>
          <w:rFonts w:ascii="Arial" w:hAnsi="Arial" w:cs="Arial"/>
        </w:rPr>
      </w:pPr>
    </w:p>
    <w:p w:rsidR="00BF59FF" w:rsidRPr="003362C1" w:rsidRDefault="00BF59FF" w:rsidP="002F1A93">
      <w:pPr>
        <w:spacing w:after="120" w:line="240" w:lineRule="auto"/>
        <w:rPr>
          <w:rFonts w:ascii="Arial" w:hAnsi="Arial" w:cs="Arial"/>
        </w:rPr>
      </w:pPr>
    </w:p>
    <w:p w:rsidR="00BF59FF" w:rsidRPr="003362C1" w:rsidRDefault="00BF59FF" w:rsidP="002F1A93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3362C1">
        <w:rPr>
          <w:rFonts w:ascii="Arial" w:hAnsi="Arial" w:cs="Arial"/>
        </w:rPr>
        <w:t>Eigenständigkeitserklärung:</w:t>
      </w:r>
    </w:p>
    <w:p w:rsidR="00BF59FF" w:rsidRPr="003362C1" w:rsidRDefault="00BF59FF" w:rsidP="002F1A93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3362C1">
        <w:rPr>
          <w:rFonts w:ascii="Arial" w:hAnsi="Arial" w:cs="Arial"/>
        </w:rPr>
        <w:t xml:space="preserve">Hiermit bestätigen wir, die oben genannten Teammitglieder, dass wir die folgende Abgabe </w:t>
      </w:r>
    </w:p>
    <w:p w:rsidR="00BF59FF" w:rsidRPr="003362C1" w:rsidRDefault="00BF59FF" w:rsidP="002F1A93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3362C1">
        <w:rPr>
          <w:rFonts w:ascii="Arial" w:hAnsi="Arial" w:cs="Arial"/>
        </w:rPr>
        <w:t xml:space="preserve">selbsttätig erstellt haben. Wir versichern, dass wir keine Lösungsbestandteile von anderen </w:t>
      </w:r>
    </w:p>
    <w:p w:rsidR="00BF59FF" w:rsidRPr="003362C1" w:rsidRDefault="00BF59FF" w:rsidP="002F1A93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3362C1">
        <w:rPr>
          <w:rFonts w:ascii="Arial" w:hAnsi="Arial" w:cs="Arial"/>
        </w:rPr>
        <w:t>Personen übernommen haben.</w:t>
      </w:r>
    </w:p>
    <w:p w:rsidR="00BF59FF" w:rsidRPr="003362C1" w:rsidRDefault="00BF59FF" w:rsidP="002F1A93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BF59FF" w:rsidRPr="003362C1" w:rsidRDefault="00BF59FF" w:rsidP="002F1A93">
      <w:pPr>
        <w:kinsoku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2C1">
        <w:rPr>
          <w:rFonts w:ascii="Arial" w:hAnsi="Arial" w:cs="Arial"/>
        </w:rPr>
        <w:t>____________________</w:t>
      </w:r>
    </w:p>
    <w:p w:rsidR="00BF59FF" w:rsidRPr="003362C1" w:rsidRDefault="00BF59FF" w:rsidP="002F1A93">
      <w:pPr>
        <w:kinsoku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2C1">
        <w:rPr>
          <w:rFonts w:ascii="Arial" w:hAnsi="Arial" w:cs="Arial"/>
        </w:rPr>
        <w:t>Datum</w:t>
      </w:r>
    </w:p>
    <w:p w:rsidR="00BF59FF" w:rsidRPr="003362C1" w:rsidRDefault="00BF59FF" w:rsidP="002F1A93">
      <w:pPr>
        <w:kinsoku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59FF" w:rsidRPr="003362C1" w:rsidRDefault="00BF59FF" w:rsidP="002F1A93">
      <w:pPr>
        <w:kinsoku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59FF" w:rsidRPr="003362C1" w:rsidRDefault="00BF59FF" w:rsidP="002F1A93">
      <w:pPr>
        <w:kinsoku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2C1">
        <w:rPr>
          <w:rFonts w:ascii="Arial" w:hAnsi="Arial" w:cs="Arial"/>
        </w:rPr>
        <w:t>____________________</w:t>
      </w:r>
      <w:r w:rsidRPr="003362C1">
        <w:rPr>
          <w:rFonts w:ascii="Arial" w:hAnsi="Arial" w:cs="Arial"/>
        </w:rPr>
        <w:tab/>
      </w:r>
      <w:r w:rsidRPr="003362C1">
        <w:rPr>
          <w:rFonts w:ascii="Arial" w:hAnsi="Arial" w:cs="Arial"/>
        </w:rPr>
        <w:tab/>
      </w:r>
      <w:r w:rsidRPr="003362C1">
        <w:rPr>
          <w:rFonts w:ascii="Arial" w:hAnsi="Arial" w:cs="Arial"/>
        </w:rPr>
        <w:tab/>
      </w:r>
      <w:r w:rsidRPr="003362C1">
        <w:rPr>
          <w:rFonts w:ascii="Arial" w:hAnsi="Arial" w:cs="Arial"/>
        </w:rPr>
        <w:tab/>
      </w:r>
      <w:r w:rsidRPr="003362C1">
        <w:rPr>
          <w:rFonts w:ascii="Arial" w:hAnsi="Arial" w:cs="Arial"/>
        </w:rPr>
        <w:tab/>
        <w:t>____________________</w:t>
      </w:r>
    </w:p>
    <w:p w:rsidR="00BF59FF" w:rsidRPr="003362C1" w:rsidRDefault="00BF59FF" w:rsidP="002F1A93">
      <w:pPr>
        <w:kinsoku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2C1">
        <w:rPr>
          <w:rFonts w:ascii="Arial" w:hAnsi="Arial" w:cs="Arial"/>
        </w:rPr>
        <w:t>Bommarito Daniela</w:t>
      </w:r>
      <w:r w:rsidRPr="003362C1">
        <w:rPr>
          <w:rFonts w:ascii="Arial" w:hAnsi="Arial" w:cs="Arial"/>
        </w:rPr>
        <w:tab/>
      </w:r>
      <w:r w:rsidRPr="003362C1">
        <w:rPr>
          <w:rFonts w:ascii="Arial" w:hAnsi="Arial" w:cs="Arial"/>
        </w:rPr>
        <w:tab/>
      </w:r>
      <w:r w:rsidRPr="003362C1">
        <w:rPr>
          <w:rFonts w:ascii="Arial" w:hAnsi="Arial" w:cs="Arial"/>
        </w:rPr>
        <w:tab/>
      </w:r>
      <w:r w:rsidRPr="003362C1">
        <w:rPr>
          <w:rFonts w:ascii="Arial" w:hAnsi="Arial" w:cs="Arial"/>
        </w:rPr>
        <w:tab/>
      </w:r>
      <w:r w:rsidRPr="003362C1">
        <w:rPr>
          <w:rFonts w:ascii="Arial" w:hAnsi="Arial" w:cs="Arial"/>
        </w:rPr>
        <w:tab/>
      </w:r>
      <w:r w:rsidRPr="003362C1">
        <w:rPr>
          <w:rFonts w:ascii="Arial" w:hAnsi="Arial" w:cs="Arial"/>
        </w:rPr>
        <w:tab/>
        <w:t>Schilling Eugenia</w:t>
      </w:r>
    </w:p>
    <w:p w:rsidR="00BF59FF" w:rsidRPr="003362C1" w:rsidRDefault="00BF59FF" w:rsidP="002F1A93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</w:p>
    <w:p w:rsidR="00BF59FF" w:rsidRPr="003362C1" w:rsidRDefault="00BF59FF" w:rsidP="002F1A93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BF59FF" w:rsidRPr="003362C1" w:rsidRDefault="00BF59FF">
      <w:pPr>
        <w:rPr>
          <w:rFonts w:ascii="Arial" w:hAnsi="Arial" w:cs="Arial"/>
        </w:rPr>
      </w:pPr>
    </w:p>
    <w:p w:rsidR="00BF59FF" w:rsidRPr="00260974" w:rsidRDefault="00BF59FF" w:rsidP="00260974">
      <w:pPr>
        <w:rPr>
          <w:rFonts w:ascii="Arial" w:hAnsi="Arial" w:cs="Arial"/>
          <w:b/>
          <w:lang w:val="en-GB"/>
        </w:rPr>
      </w:pPr>
      <w:r w:rsidRPr="00260974">
        <w:rPr>
          <w:rFonts w:ascii="Arial" w:hAnsi="Arial" w:cs="Arial"/>
          <w:b/>
          <w:lang w:val="en-GB"/>
        </w:rPr>
        <w:t>Aufgabe 30:</w:t>
      </w:r>
    </w:p>
    <w:p w:rsidR="00BF59FF" w:rsidRPr="00260974" w:rsidRDefault="00BF59FF" w:rsidP="00D220A2">
      <w:pPr>
        <w:pBdr>
          <w:left w:val="inset" w:sz="6" w:space="0" w:color="999999"/>
        </w:pBdr>
        <w:rPr>
          <w:rFonts w:ascii="Arial" w:hAnsi="Arial" w:cs="Arial"/>
          <w:lang w:val="en-GB"/>
        </w:rPr>
      </w:pPr>
      <w:r w:rsidRPr="00260974">
        <w:rPr>
          <w:rFonts w:ascii="Arial" w:hAnsi="Arial" w:cs="Arial"/>
          <w:lang w:val="en-GB"/>
        </w:rPr>
        <w:t xml:space="preserve">a) </w:t>
      </w:r>
    </w:p>
    <w:p w:rsidR="00BF59FF" w:rsidRPr="006E7BA8" w:rsidRDefault="00BF59FF" w:rsidP="00260974">
      <w:pPr>
        <w:rPr>
          <w:rFonts w:ascii="Simplified Arabic Fixed" w:hAnsi="Simplified Arabic Fixed" w:cs="Simplified Arabic Fixed"/>
          <w:b/>
          <w:color w:val="0000FF"/>
          <w:lang w:val="en-GB"/>
        </w:rPr>
      </w:pPr>
      <w:r w:rsidRPr="006E7BA8">
        <w:rPr>
          <w:rFonts w:ascii="Simplified Arabic Fixed" w:hAnsi="Simplified Arabic Fixed" w:cs="Simplified Arabic Fixed"/>
          <w:color w:val="0000FF"/>
          <w:lang w:val="en-GB"/>
        </w:rPr>
        <w:t>SELECT COUNT(DISTINCT PNO) FROM SPJ;</w:t>
      </w:r>
    </w:p>
    <w:p w:rsidR="00BF59FF" w:rsidRPr="003362C1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</w:pPr>
      <w:r w:rsidRPr="003362C1">
        <w:t>COUNT(DISTINCTPNO)</w:t>
      </w:r>
    </w:p>
    <w:p w:rsidR="00BF59FF" w:rsidRPr="003362C1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</w:pPr>
      <w:r>
        <w:t xml:space="preserve">     </w:t>
      </w:r>
      <w:r w:rsidRPr="003362C1">
        <w:t>------------------</w:t>
      </w:r>
    </w:p>
    <w:p w:rsidR="00BF59FF" w:rsidRPr="003362C1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</w:pPr>
      <w:r w:rsidRPr="003362C1">
        <w:t xml:space="preserve">                 6</w:t>
      </w:r>
    </w:p>
    <w:p w:rsidR="00BF59FF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</w:pPr>
      <w:r w:rsidRPr="003362C1">
        <w:t xml:space="preserve">1 Zeile wurde ausgewählt. </w:t>
      </w:r>
    </w:p>
    <w:p w:rsidR="00BF59FF" w:rsidRDefault="00BF59FF" w:rsidP="00D220A2">
      <w:pPr>
        <w:pStyle w:val="ListParagraph"/>
        <w:ind w:left="0"/>
      </w:pPr>
    </w:p>
    <w:p w:rsidR="00BF59FF" w:rsidRPr="00D220A2" w:rsidRDefault="00BF59FF" w:rsidP="006E7BA8">
      <w:pPr>
        <w:pStyle w:val="ListParagraph"/>
        <w:ind w:left="0"/>
        <w:rPr>
          <w:rFonts w:ascii="Arial" w:hAnsi="Arial" w:cs="Arial"/>
        </w:rPr>
      </w:pPr>
      <w:r w:rsidRPr="00D220A2">
        <w:rPr>
          <w:rFonts w:ascii="Arial" w:hAnsi="Arial" w:cs="Arial"/>
        </w:rPr>
        <w:t>Liste mir die Anzahl aller unterschiedlichen Teile aus allen Lieferungen auf.</w:t>
      </w:r>
    </w:p>
    <w:p w:rsidR="00BF59FF" w:rsidRPr="003362C1" w:rsidRDefault="00BF59FF" w:rsidP="00571400">
      <w:pPr>
        <w:pStyle w:val="ListParagraph"/>
      </w:pPr>
    </w:p>
    <w:p w:rsidR="00BF59FF" w:rsidRDefault="00BF59FF" w:rsidP="00D220A2">
      <w:pPr>
        <w:pStyle w:val="ListParagraph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b)</w:t>
      </w:r>
    </w:p>
    <w:p w:rsidR="00BF59FF" w:rsidRDefault="00BF59FF" w:rsidP="00D220A2">
      <w:pPr>
        <w:pStyle w:val="ListParagraph"/>
        <w:ind w:left="0"/>
        <w:rPr>
          <w:rFonts w:ascii="Arial" w:hAnsi="Arial" w:cs="Arial"/>
          <w:lang w:val="en-GB"/>
        </w:rPr>
      </w:pPr>
    </w:p>
    <w:p w:rsidR="00BF59FF" w:rsidRDefault="00BF59FF" w:rsidP="00D220A2">
      <w:pPr>
        <w:pStyle w:val="ListParagraph"/>
        <w:spacing w:after="0" w:line="240" w:lineRule="exact"/>
        <w:ind w:left="0"/>
        <w:rPr>
          <w:rFonts w:ascii="Simplified Arabic Fixed" w:hAnsi="Simplified Arabic Fixed" w:cs="Simplified Arabic Fixed"/>
          <w:color w:val="0000FF"/>
          <w:lang w:val="en-GB"/>
        </w:rPr>
      </w:pPr>
      <w:r w:rsidRPr="00D220A2">
        <w:rPr>
          <w:rFonts w:ascii="Simplified Arabic Fixed" w:hAnsi="Simplified Arabic Fixed" w:cs="Simplified Arabic Fixed"/>
          <w:color w:val="0000FF"/>
          <w:lang w:val="en-GB"/>
        </w:rPr>
        <w:t>SELECT SUM(QTY)/COUNT(DISTINCT PNO) FROM SPJ;</w:t>
      </w:r>
    </w:p>
    <w:p w:rsidR="00BF59FF" w:rsidRPr="00D220A2" w:rsidRDefault="00BF59FF" w:rsidP="00D220A2">
      <w:pPr>
        <w:pStyle w:val="ListParagraph"/>
        <w:spacing w:after="0" w:line="240" w:lineRule="exact"/>
        <w:ind w:left="0"/>
        <w:rPr>
          <w:rFonts w:ascii="Simplified Arabic Fixed" w:hAnsi="Simplified Arabic Fixed" w:cs="Simplified Arabic Fixed"/>
          <w:color w:val="0000FF"/>
          <w:lang w:val="en-GB"/>
        </w:rPr>
      </w:pPr>
    </w:p>
    <w:p w:rsidR="00BF59FF" w:rsidRPr="003362C1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line="240" w:lineRule="exact"/>
        <w:ind w:left="0"/>
      </w:pPr>
      <w:r w:rsidRPr="003362C1">
        <w:t>SUM(QTY)/COUNT(DISTINCTPNO)</w:t>
      </w:r>
    </w:p>
    <w:p w:rsidR="00BF59FF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line="240" w:lineRule="exact"/>
        <w:ind w:left="0"/>
      </w:pPr>
      <w:r>
        <w:t xml:space="preserve">       </w:t>
      </w:r>
      <w:r w:rsidRPr="003362C1">
        <w:t>---------------------------</w:t>
      </w:r>
    </w:p>
    <w:p w:rsidR="00BF59FF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line="240" w:lineRule="exact"/>
        <w:ind w:left="0"/>
      </w:pPr>
      <w:r>
        <w:t xml:space="preserve">               </w:t>
      </w:r>
      <w:r w:rsidRPr="003362C1">
        <w:t>1416,66667</w:t>
      </w:r>
    </w:p>
    <w:p w:rsidR="00BF59FF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line="240" w:lineRule="exact"/>
        <w:ind w:left="0"/>
      </w:pPr>
      <w:r w:rsidRPr="003362C1">
        <w:t>1 Zeile wurde ausgewählt.</w:t>
      </w:r>
    </w:p>
    <w:p w:rsidR="00BF59FF" w:rsidRDefault="00BF59FF" w:rsidP="00D220A2">
      <w:pPr>
        <w:pStyle w:val="ListParagraph"/>
        <w:ind w:left="0"/>
      </w:pPr>
    </w:p>
    <w:p w:rsidR="00BF59FF" w:rsidRPr="00D220A2" w:rsidRDefault="00BF59FF" w:rsidP="00D220A2">
      <w:pPr>
        <w:pStyle w:val="ListParagraph"/>
        <w:ind w:left="0"/>
        <w:rPr>
          <w:rFonts w:ascii="Arial" w:hAnsi="Arial" w:cs="Arial"/>
        </w:rPr>
      </w:pPr>
      <w:r w:rsidRPr="00D220A2">
        <w:rPr>
          <w:rFonts w:ascii="Arial" w:hAnsi="Arial" w:cs="Arial"/>
        </w:rPr>
        <w:t>Zeige mir die durchschnittliche Gesamtmenge aller  unterschiedlichen Teile aus allen Lieferungen.</w:t>
      </w:r>
    </w:p>
    <w:p w:rsidR="00BF59FF" w:rsidRPr="003362C1" w:rsidRDefault="00BF59FF" w:rsidP="00571400">
      <w:pPr>
        <w:pStyle w:val="ListParagraph"/>
      </w:pPr>
    </w:p>
    <w:p w:rsidR="00BF59FF" w:rsidRDefault="00BF59FF" w:rsidP="00224F4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c)</w:t>
      </w:r>
    </w:p>
    <w:p w:rsidR="00BF59FF" w:rsidRDefault="00BF59FF" w:rsidP="00224F4C">
      <w:pPr>
        <w:pStyle w:val="ListParagraph"/>
        <w:ind w:left="0"/>
        <w:rPr>
          <w:rFonts w:ascii="Arial" w:hAnsi="Arial" w:cs="Arial"/>
        </w:rPr>
      </w:pPr>
    </w:p>
    <w:p w:rsidR="00BF59FF" w:rsidRDefault="00BF59FF" w:rsidP="00224F4C">
      <w:pPr>
        <w:pStyle w:val="ListParagraph"/>
        <w:spacing w:after="0" w:line="240" w:lineRule="exact"/>
        <w:ind w:left="0"/>
        <w:rPr>
          <w:rFonts w:ascii="Simplified Arabic Fixed" w:hAnsi="Simplified Arabic Fixed" w:cs="Simplified Arabic Fixed"/>
          <w:color w:val="0000FF"/>
          <w:lang w:val="en-GB"/>
        </w:rPr>
      </w:pPr>
      <w:r w:rsidRPr="00224F4C">
        <w:rPr>
          <w:rFonts w:ascii="Simplified Arabic Fixed" w:hAnsi="Simplified Arabic Fixed" w:cs="Simplified Arabic Fixed"/>
          <w:color w:val="0000FF"/>
          <w:lang w:val="en-GB"/>
        </w:rPr>
        <w:t>SELECT PNO, SUM(QTY), SUM(QTY)/COUNT(DISTINCT PNO) FROM SPJ GROUP BY PNO;</w:t>
      </w:r>
    </w:p>
    <w:p w:rsidR="00BF59FF" w:rsidRPr="00224F4C" w:rsidRDefault="00BF59FF" w:rsidP="00224F4C">
      <w:pPr>
        <w:pStyle w:val="ListParagraph"/>
        <w:spacing w:after="0" w:line="240" w:lineRule="exact"/>
        <w:ind w:left="0"/>
        <w:rPr>
          <w:rFonts w:ascii="Simplified Arabic Fixed" w:hAnsi="Simplified Arabic Fixed" w:cs="Simplified Arabic Fixed"/>
          <w:color w:val="0000FF"/>
          <w:lang w:val="en-GB"/>
        </w:rPr>
      </w:pPr>
    </w:p>
    <w:p w:rsidR="00BF59FF" w:rsidRPr="00224F4C" w:rsidRDefault="00BF59FF" w:rsidP="004B0D74">
      <w:pPr>
        <w:pBdr>
          <w:top w:val="inset" w:sz="6" w:space="1" w:color="auto"/>
          <w:left w:val="inset" w:sz="6" w:space="0" w:color="999999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rPr>
          <w:lang w:val="en-GB"/>
        </w:rPr>
      </w:pPr>
      <w:r w:rsidRPr="00224F4C">
        <w:rPr>
          <w:lang w:val="en-GB"/>
        </w:rPr>
        <w:t xml:space="preserve">PN  </w:t>
      </w:r>
      <w:r>
        <w:rPr>
          <w:lang w:val="en-GB"/>
        </w:rPr>
        <w:t xml:space="preserve"> </w:t>
      </w:r>
      <w:r w:rsidRPr="00224F4C">
        <w:rPr>
          <w:lang w:val="en-GB"/>
        </w:rPr>
        <w:t xml:space="preserve"> SUM(QTY)</w:t>
      </w:r>
      <w:r>
        <w:rPr>
          <w:lang w:val="en-GB"/>
        </w:rPr>
        <w:t xml:space="preserve">      </w:t>
      </w:r>
      <w:r w:rsidRPr="00224F4C">
        <w:rPr>
          <w:lang w:val="en-GB"/>
        </w:rPr>
        <w:t xml:space="preserve"> SUM(QTY)/COUNT(DISTINCTPNO)</w:t>
      </w:r>
    </w:p>
    <w:p w:rsidR="00BF59FF" w:rsidRPr="003362C1" w:rsidRDefault="00BF59FF" w:rsidP="004B0D74">
      <w:pPr>
        <w:pBdr>
          <w:top w:val="inset" w:sz="6" w:space="1" w:color="auto"/>
          <w:left w:val="inset" w:sz="6" w:space="0" w:color="999999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224F4C">
        <w:rPr>
          <w:lang w:val="en-GB"/>
        </w:rPr>
        <w:t xml:space="preserve"> </w:t>
      </w:r>
      <w:r w:rsidRPr="003362C1">
        <w:t xml:space="preserve">-- </w:t>
      </w:r>
      <w:r>
        <w:t xml:space="preserve">       </w:t>
      </w:r>
      <w:r w:rsidRPr="003362C1">
        <w:t xml:space="preserve">---------- </w:t>
      </w:r>
      <w:r>
        <w:t xml:space="preserve">                </w:t>
      </w:r>
      <w:r w:rsidRPr="003362C1">
        <w:t>---------------------------</w:t>
      </w:r>
    </w:p>
    <w:p w:rsidR="00BF59FF" w:rsidRPr="003362C1" w:rsidRDefault="00BF59FF" w:rsidP="004B0D74">
      <w:pPr>
        <w:pBdr>
          <w:top w:val="inset" w:sz="6" w:space="1" w:color="auto"/>
          <w:left w:val="inset" w:sz="6" w:space="0" w:color="999999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P1       1000                        1000</w:t>
      </w:r>
    </w:p>
    <w:p w:rsidR="00BF59FF" w:rsidRPr="003362C1" w:rsidRDefault="00BF59FF" w:rsidP="004B0D74">
      <w:pPr>
        <w:pBdr>
          <w:top w:val="inset" w:sz="6" w:space="1" w:color="auto"/>
          <w:left w:val="inset" w:sz="6" w:space="0" w:color="999999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P2        300                         300</w:t>
      </w:r>
    </w:p>
    <w:p w:rsidR="00BF59FF" w:rsidRPr="003362C1" w:rsidRDefault="00BF59FF" w:rsidP="004B0D74">
      <w:pPr>
        <w:pBdr>
          <w:top w:val="inset" w:sz="6" w:space="1" w:color="auto"/>
          <w:left w:val="inset" w:sz="6" w:space="0" w:color="999999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P3       3500                        3500</w:t>
      </w:r>
    </w:p>
    <w:p w:rsidR="00BF59FF" w:rsidRPr="003362C1" w:rsidRDefault="00BF59FF" w:rsidP="004B0D74">
      <w:pPr>
        <w:pBdr>
          <w:top w:val="inset" w:sz="6" w:space="1" w:color="auto"/>
          <w:left w:val="inset" w:sz="6" w:space="0" w:color="999999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P4       1300                        1300</w:t>
      </w:r>
    </w:p>
    <w:p w:rsidR="00BF59FF" w:rsidRPr="003362C1" w:rsidRDefault="00BF59FF" w:rsidP="004B0D74">
      <w:pPr>
        <w:pBdr>
          <w:top w:val="inset" w:sz="6" w:space="1" w:color="auto"/>
          <w:left w:val="inset" w:sz="6" w:space="0" w:color="999999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P5       1100                        1100</w:t>
      </w:r>
    </w:p>
    <w:p w:rsidR="00BF59FF" w:rsidRPr="003362C1" w:rsidRDefault="00BF59FF" w:rsidP="004B0D74">
      <w:pPr>
        <w:pBdr>
          <w:top w:val="inset" w:sz="6" w:space="1" w:color="auto"/>
          <w:left w:val="inset" w:sz="6" w:space="0" w:color="999999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P6       1300                        1300</w:t>
      </w:r>
    </w:p>
    <w:p w:rsidR="00BF59FF" w:rsidRDefault="00BF59FF" w:rsidP="004B0D74">
      <w:pPr>
        <w:pBdr>
          <w:top w:val="inset" w:sz="6" w:space="1" w:color="auto"/>
          <w:left w:val="inset" w:sz="6" w:space="0" w:color="999999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6 Zeilen ausgewählt.</w:t>
      </w:r>
    </w:p>
    <w:p w:rsidR="00BF59FF" w:rsidRDefault="00BF59FF" w:rsidP="00224F4C">
      <w:pPr>
        <w:spacing w:after="0"/>
      </w:pPr>
    </w:p>
    <w:p w:rsidR="00BF59FF" w:rsidRPr="00224F4C" w:rsidRDefault="00BF59FF" w:rsidP="00224F4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Liste für jedes </w:t>
      </w:r>
      <w:r w:rsidRPr="00224F4C">
        <w:rPr>
          <w:rFonts w:ascii="Arial" w:hAnsi="Arial" w:cs="Arial"/>
        </w:rPr>
        <w:t>Teil seiner Teilenummer, seine Gesamtliefermenge und seine durchschnittliche Gesamtliefermenge</w:t>
      </w:r>
      <w:r>
        <w:rPr>
          <w:rFonts w:ascii="Arial" w:hAnsi="Arial" w:cs="Arial"/>
        </w:rPr>
        <w:t xml:space="preserve"> ohne die Berücksichtigung der einzelnen mehrfachen Lieferungen</w:t>
      </w:r>
      <w:r w:rsidRPr="00224F4C">
        <w:rPr>
          <w:rFonts w:ascii="Arial" w:hAnsi="Arial" w:cs="Arial"/>
        </w:rPr>
        <w:t xml:space="preserve">. </w:t>
      </w:r>
    </w:p>
    <w:p w:rsidR="00BF59FF" w:rsidRPr="00224F4C" w:rsidRDefault="00BF59FF" w:rsidP="00224F4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224F4C">
        <w:rPr>
          <w:rFonts w:ascii="Arial" w:hAnsi="Arial" w:cs="Arial"/>
        </w:rPr>
        <w:t xml:space="preserve">Die Beträge in der einzelnen Spalten sind gleich, weil er durch den DISTINCT-Befehl Duplikate für jedes Teil </w:t>
      </w:r>
      <w:r w:rsidRPr="00224F4C">
        <w:rPr>
          <w:rFonts w:ascii="Arial" w:hAnsi="Arial" w:cs="Arial"/>
          <w:color w:val="FF0000"/>
        </w:rPr>
        <w:t xml:space="preserve">(d.h. er rechnet falsch, weil die Teile öfters geliefert werden und er berücksichtigt es nicht) </w:t>
      </w:r>
      <w:r w:rsidRPr="00224F4C">
        <w:rPr>
          <w:rFonts w:ascii="Arial" w:hAnsi="Arial" w:cs="Arial"/>
        </w:rPr>
        <w:t>entfernt und bei der Division nicht berücksichtigt werden.</w:t>
      </w:r>
      <w:r>
        <w:rPr>
          <w:rFonts w:ascii="Arial" w:hAnsi="Arial" w:cs="Arial"/>
        </w:rPr>
        <w:t>)</w:t>
      </w:r>
    </w:p>
    <w:p w:rsidR="00BF59FF" w:rsidRDefault="00BF59FF" w:rsidP="00760557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d)</w:t>
      </w:r>
    </w:p>
    <w:p w:rsidR="00BF59FF" w:rsidRPr="00760557" w:rsidRDefault="00BF59FF" w:rsidP="00760557">
      <w:pPr>
        <w:pStyle w:val="ListParagraph"/>
        <w:spacing w:after="0" w:line="240" w:lineRule="exact"/>
        <w:ind w:left="0"/>
        <w:rPr>
          <w:rFonts w:ascii="Simplified Arabic Fixed" w:hAnsi="Simplified Arabic Fixed" w:cs="Simplified Arabic Fixed"/>
          <w:color w:val="0000FF"/>
          <w:lang w:val="en-GB"/>
        </w:rPr>
      </w:pPr>
      <w:r w:rsidRPr="00760557">
        <w:rPr>
          <w:rFonts w:ascii="Simplified Arabic Fixed" w:hAnsi="Simplified Arabic Fixed" w:cs="Simplified Arabic Fixed"/>
          <w:color w:val="0000FF"/>
          <w:lang w:val="en-GB"/>
        </w:rPr>
        <w:t>SELECT PNO, SUM(QTY) FROM SPJ GROUP BY PNO HAVING SUM(QTY)&gt;(SUM(QTY)/COUNT(DISTINCT PNO));</w:t>
      </w:r>
    </w:p>
    <w:p w:rsidR="00BF59FF" w:rsidRPr="003362C1" w:rsidRDefault="00BF59FF" w:rsidP="00760557">
      <w:pPr>
        <w:pStyle w:val="ListParagraph"/>
        <w:ind w:left="0"/>
      </w:pPr>
    </w:p>
    <w:p w:rsidR="00BF59FF" w:rsidRDefault="00BF59FF" w:rsidP="00760557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ind w:left="0"/>
      </w:pPr>
      <w:r w:rsidRPr="003362C1">
        <w:t>Es wurden keine Zeilen ausgewählt</w:t>
      </w:r>
      <w:r>
        <w:t>.</w:t>
      </w:r>
    </w:p>
    <w:p w:rsidR="00BF59FF" w:rsidRPr="004154F5" w:rsidRDefault="00BF59FF" w:rsidP="007605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Liste mir die </w:t>
      </w:r>
      <w:r w:rsidRPr="004154F5">
        <w:rPr>
          <w:rFonts w:ascii="Arial" w:hAnsi="Arial" w:cs="Arial"/>
        </w:rPr>
        <w:t>Teilen</w:t>
      </w:r>
      <w:r>
        <w:rPr>
          <w:rFonts w:ascii="Arial" w:hAnsi="Arial" w:cs="Arial"/>
        </w:rPr>
        <w:t>ummer und</w:t>
      </w:r>
      <w:r w:rsidRPr="004154F5">
        <w:rPr>
          <w:rFonts w:ascii="Arial" w:hAnsi="Arial" w:cs="Arial"/>
        </w:rPr>
        <w:t xml:space="preserve"> di</w:t>
      </w:r>
      <w:r>
        <w:rPr>
          <w:rFonts w:ascii="Arial" w:hAnsi="Arial" w:cs="Arial"/>
        </w:rPr>
        <w:t>e Gesamtmenge für alle</w:t>
      </w:r>
      <w:r w:rsidRPr="004154F5">
        <w:rPr>
          <w:rFonts w:ascii="Arial" w:hAnsi="Arial" w:cs="Arial"/>
        </w:rPr>
        <w:t xml:space="preserve"> gelieferten Teile, </w:t>
      </w:r>
      <w:r>
        <w:rPr>
          <w:rFonts w:ascii="Arial" w:hAnsi="Arial" w:cs="Arial"/>
        </w:rPr>
        <w:t xml:space="preserve">dessen Gesamtmenge größer als die </w:t>
      </w:r>
      <w:r w:rsidRPr="004154F5">
        <w:rPr>
          <w:rFonts w:ascii="Arial" w:hAnsi="Arial" w:cs="Arial"/>
        </w:rPr>
        <w:t>durchschnittliche Ges</w:t>
      </w:r>
      <w:r>
        <w:rPr>
          <w:rFonts w:ascii="Arial" w:hAnsi="Arial" w:cs="Arial"/>
        </w:rPr>
        <w:t>amtmenge ohne Beachtung der einzelnen mehrfachen Lieferungen ist</w:t>
      </w:r>
      <w:r w:rsidRPr="004154F5">
        <w:rPr>
          <w:rFonts w:ascii="Arial" w:hAnsi="Arial" w:cs="Arial"/>
        </w:rPr>
        <w:t>.</w:t>
      </w:r>
    </w:p>
    <w:p w:rsidR="00BF59FF" w:rsidRPr="004154F5" w:rsidRDefault="00BF59FF" w:rsidP="00760557">
      <w:pPr>
        <w:rPr>
          <w:rFonts w:ascii="Arial" w:hAnsi="Arial" w:cs="Arial"/>
        </w:rPr>
      </w:pPr>
      <w:r w:rsidRPr="004154F5">
        <w:rPr>
          <w:rFonts w:ascii="Arial" w:hAnsi="Arial" w:cs="Arial"/>
        </w:rPr>
        <w:t>(Wie wir schon vorher sehen können ist die Gesamtmenge der einzelnen Teiltypen gleich der durchschnittlichen Gesamtmenge aller Teile)</w:t>
      </w:r>
    </w:p>
    <w:p w:rsidR="00BF59FF" w:rsidRDefault="00BF59FF" w:rsidP="0051711D">
      <w:pPr>
        <w:pStyle w:val="ListParagraph"/>
        <w:ind w:left="0"/>
      </w:pPr>
    </w:p>
    <w:p w:rsidR="00BF59FF" w:rsidRPr="0051711D" w:rsidRDefault="00BF59FF" w:rsidP="0051711D">
      <w:pPr>
        <w:pStyle w:val="ListParagraph"/>
        <w:ind w:left="0"/>
        <w:rPr>
          <w:rFonts w:ascii="Arial" w:hAnsi="Arial" w:cs="Arial"/>
          <w:lang w:val="en-GB"/>
        </w:rPr>
      </w:pPr>
      <w:r w:rsidRPr="0051711D">
        <w:rPr>
          <w:rFonts w:ascii="Arial" w:hAnsi="Arial" w:cs="Arial"/>
          <w:lang w:val="en-GB"/>
        </w:rPr>
        <w:t>e)</w:t>
      </w:r>
    </w:p>
    <w:p w:rsidR="00BF59FF" w:rsidRPr="0051711D" w:rsidRDefault="00BF59FF" w:rsidP="0051711D">
      <w:pPr>
        <w:pStyle w:val="ListParagraph"/>
        <w:spacing w:after="0" w:line="240" w:lineRule="exact"/>
        <w:ind w:left="0"/>
        <w:rPr>
          <w:rFonts w:ascii="Simplified Arabic Fixed" w:hAnsi="Simplified Arabic Fixed" w:cs="Simplified Arabic Fixed"/>
          <w:color w:val="0000FF"/>
          <w:lang w:val="en-GB"/>
        </w:rPr>
      </w:pPr>
      <w:r w:rsidRPr="0051711D">
        <w:rPr>
          <w:rFonts w:ascii="Simplified Arabic Fixed" w:hAnsi="Simplified Arabic Fixed" w:cs="Simplified Arabic Fixed"/>
          <w:color w:val="0000FF"/>
          <w:lang w:val="en-GB"/>
        </w:rPr>
        <w:t>SELECT PNO, MAX(QTY) FROM SPJ;</w:t>
      </w:r>
    </w:p>
    <w:p w:rsidR="00BF59FF" w:rsidRDefault="00BF59FF" w:rsidP="00EE135D">
      <w:pPr>
        <w:pStyle w:val="ListParagraph"/>
        <w:ind w:left="0"/>
      </w:pPr>
    </w:p>
    <w:p w:rsidR="00BF59FF" w:rsidRPr="00EE135D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  <w:rPr>
          <w:lang w:val="en-GB"/>
        </w:rPr>
      </w:pPr>
      <w:r w:rsidRPr="00EE135D">
        <w:rPr>
          <w:lang w:val="en-GB"/>
        </w:rPr>
        <w:t>SELECT PNO, MAX(QTY) FROM SPJ</w:t>
      </w:r>
    </w:p>
    <w:p w:rsidR="00BF59FF" w:rsidRPr="003362C1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</w:pPr>
      <w:r w:rsidRPr="00EE135D">
        <w:rPr>
          <w:lang w:val="en-GB"/>
        </w:rPr>
        <w:t xml:space="preserve">       </w:t>
      </w:r>
      <w:r w:rsidRPr="003362C1">
        <w:t>*</w:t>
      </w:r>
    </w:p>
    <w:p w:rsidR="00BF59FF" w:rsidRPr="003362C1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</w:pPr>
      <w:r w:rsidRPr="003362C1">
        <w:t>FEHLER in Zeile 1:</w:t>
      </w:r>
    </w:p>
    <w:p w:rsidR="00BF59FF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</w:pPr>
      <w:r w:rsidRPr="003362C1">
        <w:t>ORA-00937: keine Gruppenfunktion für Einzelgruppe</w:t>
      </w:r>
    </w:p>
    <w:p w:rsidR="00BF59FF" w:rsidRDefault="00BF59FF" w:rsidP="00EE135D">
      <w:pPr>
        <w:pStyle w:val="ListParagraph"/>
        <w:ind w:left="0"/>
      </w:pPr>
    </w:p>
    <w:p w:rsidR="00BF59FF" w:rsidRPr="00EE135D" w:rsidRDefault="00BF59FF" w:rsidP="00EE135D">
      <w:pPr>
        <w:pStyle w:val="ListParagraph"/>
        <w:ind w:left="0"/>
        <w:rPr>
          <w:rFonts w:ascii="Arial" w:hAnsi="Arial" w:cs="Arial"/>
        </w:rPr>
      </w:pPr>
      <w:r w:rsidRPr="00EE135D">
        <w:rPr>
          <w:rFonts w:ascii="Arial" w:hAnsi="Arial" w:cs="Arial"/>
        </w:rPr>
        <w:t>Liste die Teilnummer aller Teil</w:t>
      </w:r>
      <w:r>
        <w:rPr>
          <w:rFonts w:ascii="Arial" w:hAnsi="Arial" w:cs="Arial"/>
        </w:rPr>
        <w:t xml:space="preserve">e,  sowie </w:t>
      </w:r>
      <w:r w:rsidRPr="00EE135D">
        <w:rPr>
          <w:rFonts w:ascii="Arial" w:hAnsi="Arial" w:cs="Arial"/>
        </w:rPr>
        <w:t>das Maximum aller gelieferten Mengen auf.</w:t>
      </w:r>
    </w:p>
    <w:p w:rsidR="00BF59FF" w:rsidRPr="00EE135D" w:rsidRDefault="00BF59FF" w:rsidP="00EE135D">
      <w:pPr>
        <w:pStyle w:val="ListParagraph"/>
        <w:ind w:left="0"/>
        <w:rPr>
          <w:rFonts w:ascii="Arial" w:hAnsi="Arial" w:cs="Arial"/>
        </w:rPr>
      </w:pPr>
      <w:r w:rsidRPr="00EE135D">
        <w:rPr>
          <w:rFonts w:ascii="Arial" w:hAnsi="Arial" w:cs="Arial"/>
        </w:rPr>
        <w:t>(Es entsteht ein Dimensionsfehler, weil in einer Tabelle nicht gleichzeitig alle Teilenummer und ein einzelner Wert aufgelistet werden können)</w:t>
      </w:r>
    </w:p>
    <w:p w:rsidR="00BF59FF" w:rsidRPr="00EE135D" w:rsidRDefault="00BF59FF" w:rsidP="000C756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Aufgabe 31: </w:t>
      </w:r>
    </w:p>
    <w:p w:rsidR="00BF59FF" w:rsidRDefault="00BF59FF" w:rsidP="00EE135D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a)</w:t>
      </w:r>
    </w:p>
    <w:p w:rsidR="00BF59FF" w:rsidRPr="00EE135D" w:rsidRDefault="00BF59FF" w:rsidP="00EE135D">
      <w:pPr>
        <w:pStyle w:val="ListParagraph"/>
        <w:spacing w:after="0" w:line="240" w:lineRule="exact"/>
        <w:ind w:left="0"/>
        <w:rPr>
          <w:rFonts w:ascii="Simplified Arabic Fixed" w:hAnsi="Simplified Arabic Fixed" w:cs="Simplified Arabic Fixed"/>
          <w:color w:val="0000FF"/>
          <w:lang w:val="en-GB"/>
        </w:rPr>
      </w:pPr>
      <w:r w:rsidRPr="00EE135D">
        <w:rPr>
          <w:rFonts w:ascii="Simplified Arabic Fixed" w:hAnsi="Simplified Arabic Fixed" w:cs="Simplified Arabic Fixed"/>
          <w:color w:val="0000FF"/>
          <w:lang w:val="en-GB"/>
        </w:rPr>
        <w:t>SELECT PNO, SUM(QTY), AVG(QTY) FROM SPJ GROUP BY PNO;</w:t>
      </w:r>
    </w:p>
    <w:p w:rsidR="00BF59FF" w:rsidRPr="00EE135D" w:rsidRDefault="00BF59FF" w:rsidP="000C7560">
      <w:pPr>
        <w:pStyle w:val="ListParagraph"/>
        <w:rPr>
          <w:lang w:val="en-GB"/>
        </w:rPr>
      </w:pPr>
    </w:p>
    <w:p w:rsidR="00BF59FF" w:rsidRPr="00EE135D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  <w:rPr>
          <w:lang w:val="en-GB"/>
        </w:rPr>
      </w:pPr>
      <w:r w:rsidRPr="00EE135D">
        <w:rPr>
          <w:lang w:val="en-GB"/>
        </w:rPr>
        <w:t>PN   SUM(QTY)   AVG(QTY)</w:t>
      </w:r>
    </w:p>
    <w:p w:rsidR="00BF59FF" w:rsidRPr="003362C1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</w:pPr>
      <w:r w:rsidRPr="003362C1">
        <w:t xml:space="preserve">-- </w:t>
      </w:r>
      <w:r>
        <w:t xml:space="preserve">       </w:t>
      </w:r>
      <w:r w:rsidRPr="003362C1">
        <w:t>----------</w:t>
      </w:r>
      <w:r>
        <w:t xml:space="preserve">      </w:t>
      </w:r>
      <w:r w:rsidRPr="003362C1">
        <w:t xml:space="preserve"> ----------</w:t>
      </w:r>
    </w:p>
    <w:p w:rsidR="00BF59FF" w:rsidRPr="003362C1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</w:pPr>
      <w:r w:rsidRPr="003362C1">
        <w:t xml:space="preserve">P4       1300        </w:t>
      </w:r>
      <w:r>
        <w:t xml:space="preserve">      </w:t>
      </w:r>
      <w:r w:rsidRPr="003362C1">
        <w:t>650</w:t>
      </w:r>
    </w:p>
    <w:p w:rsidR="00BF59FF" w:rsidRPr="003362C1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</w:pPr>
      <w:r w:rsidRPr="003362C1">
        <w:t xml:space="preserve">P1       1000 </w:t>
      </w:r>
      <w:r>
        <w:t xml:space="preserve">          </w:t>
      </w:r>
      <w:r w:rsidRPr="003362C1">
        <w:t>333,333333</w:t>
      </w:r>
    </w:p>
    <w:p w:rsidR="00BF59FF" w:rsidRPr="003362C1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</w:pPr>
      <w:r w:rsidRPr="003362C1">
        <w:t xml:space="preserve">P2        300        </w:t>
      </w:r>
      <w:r>
        <w:t xml:space="preserve">        </w:t>
      </w:r>
      <w:r w:rsidRPr="003362C1">
        <w:t>150</w:t>
      </w:r>
    </w:p>
    <w:p w:rsidR="00BF59FF" w:rsidRPr="003362C1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</w:pPr>
      <w:r w:rsidRPr="003362C1">
        <w:t xml:space="preserve">P3       3500 </w:t>
      </w:r>
      <w:r>
        <w:t xml:space="preserve">          </w:t>
      </w:r>
      <w:r w:rsidRPr="003362C1">
        <w:t>388,888889</w:t>
      </w:r>
    </w:p>
    <w:p w:rsidR="00BF59FF" w:rsidRPr="003362C1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</w:pPr>
      <w:r w:rsidRPr="003362C1">
        <w:t xml:space="preserve">P6       1300        </w:t>
      </w:r>
      <w:r>
        <w:t xml:space="preserve">       </w:t>
      </w:r>
      <w:r w:rsidRPr="003362C1">
        <w:t>325</w:t>
      </w:r>
    </w:p>
    <w:p w:rsidR="00BF59FF" w:rsidRPr="003362C1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</w:pPr>
      <w:r w:rsidRPr="003362C1">
        <w:t xml:space="preserve">P5       1100        </w:t>
      </w:r>
      <w:r>
        <w:t xml:space="preserve">       </w:t>
      </w:r>
      <w:r w:rsidRPr="003362C1">
        <w:t>275</w:t>
      </w:r>
    </w:p>
    <w:p w:rsidR="00BF59FF" w:rsidRPr="003362C1" w:rsidRDefault="00BF59FF" w:rsidP="004B0D74">
      <w:pPr>
        <w:pStyle w:val="ListParagraph"/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ind w:left="0"/>
      </w:pPr>
      <w:r w:rsidRPr="003362C1">
        <w:t>6 Zeilen ausgewählt.</w:t>
      </w:r>
    </w:p>
    <w:p w:rsidR="00BF59FF" w:rsidRDefault="00BF59FF" w:rsidP="008635B1"/>
    <w:p w:rsidR="00BF59FF" w:rsidRDefault="00BF59FF" w:rsidP="00EE135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b)</w:t>
      </w:r>
    </w:p>
    <w:p w:rsidR="00BF59FF" w:rsidRPr="00EE135D" w:rsidRDefault="00BF59FF" w:rsidP="00EE135D">
      <w:pPr>
        <w:spacing w:after="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EE135D">
        <w:rPr>
          <w:rFonts w:ascii="Simplified Arabic Fixed" w:hAnsi="Simplified Arabic Fixed" w:cs="Simplified Arabic Fixed"/>
          <w:color w:val="0000FF"/>
          <w:lang w:val="en-GB"/>
        </w:rPr>
        <w:t>SELECT PNO, MIN(QTY), MAX(QTY) FROM SPJ WHERE SNO = 'S1' GROUP BY PNO;</w:t>
      </w:r>
    </w:p>
    <w:p w:rsidR="00BF59FF" w:rsidRDefault="00BF59FF" w:rsidP="008635B1">
      <w:pPr>
        <w:rPr>
          <w:lang w:val="en-GB"/>
        </w:rPr>
      </w:pPr>
    </w:p>
    <w:p w:rsidR="00BF59FF" w:rsidRPr="003362C1" w:rsidRDefault="00BF59FF" w:rsidP="008635B1"/>
    <w:p w:rsidR="00BF59FF" w:rsidRPr="00EE135D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rPr>
          <w:lang w:val="en-GB"/>
        </w:rPr>
      </w:pPr>
      <w:r w:rsidRPr="00EE135D">
        <w:rPr>
          <w:lang w:val="en-GB"/>
        </w:rPr>
        <w:t>PN   MIN(QTY)   MAX(QTY)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 xml:space="preserve">-- </w:t>
      </w:r>
      <w:r>
        <w:t xml:space="preserve">      </w:t>
      </w:r>
      <w:r w:rsidRPr="003362C1">
        <w:t>----------</w:t>
      </w:r>
      <w:r>
        <w:t xml:space="preserve">      </w:t>
      </w:r>
      <w:r w:rsidRPr="003362C1">
        <w:t xml:space="preserve"> ----------</w:t>
      </w:r>
    </w:p>
    <w:p w:rsidR="00BF59FF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 xml:space="preserve">P1        200       </w:t>
      </w:r>
      <w:r>
        <w:t xml:space="preserve">      </w:t>
      </w:r>
      <w:r w:rsidRPr="003362C1">
        <w:t xml:space="preserve"> 700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1 Zeile wurde ausgewählt.</w:t>
      </w:r>
    </w:p>
    <w:p w:rsidR="00BF59FF" w:rsidRDefault="00BF59FF" w:rsidP="008635B1"/>
    <w:p w:rsidR="00BF59FF" w:rsidRPr="00470263" w:rsidRDefault="00BF59FF" w:rsidP="004702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c)</w:t>
      </w:r>
    </w:p>
    <w:p w:rsidR="00BF59FF" w:rsidRPr="00470263" w:rsidRDefault="00BF59FF" w:rsidP="00470263">
      <w:pPr>
        <w:spacing w:after="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470263">
        <w:rPr>
          <w:rFonts w:ascii="Simplified Arabic Fixed" w:hAnsi="Simplified Arabic Fixed" w:cs="Simplified Arabic Fixed"/>
          <w:color w:val="0000FF"/>
          <w:lang w:val="en-GB"/>
        </w:rPr>
        <w:t>SELECT PNO, SUM(QTY) FROM SPJ GROUP BY PNO HAVING SUM(QTY)&gt;1000;</w:t>
      </w:r>
    </w:p>
    <w:p w:rsidR="00BF59FF" w:rsidRPr="003362C1" w:rsidRDefault="00BF59FF" w:rsidP="00470263">
      <w:pPr>
        <w:spacing w:after="0"/>
      </w:pP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PN   SUM(QTY)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-- ----------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P4       1300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P3       3500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P6       1300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P5       1100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4 Zeilen ausgewählt.</w:t>
      </w:r>
    </w:p>
    <w:p w:rsidR="00BF59FF" w:rsidRDefault="00BF59FF" w:rsidP="008635B1"/>
    <w:p w:rsidR="00BF59FF" w:rsidRPr="002E37BC" w:rsidRDefault="00BF59FF" w:rsidP="002E37BC">
      <w:pPr>
        <w:spacing w:after="0"/>
        <w:rPr>
          <w:rFonts w:ascii="Arial" w:hAnsi="Arial" w:cs="Arial"/>
        </w:rPr>
      </w:pPr>
      <w:r w:rsidRPr="002E37BC">
        <w:rPr>
          <w:rFonts w:ascii="Arial" w:hAnsi="Arial" w:cs="Arial"/>
        </w:rPr>
        <w:t>d)</w:t>
      </w:r>
    </w:p>
    <w:p w:rsidR="00BF59FF" w:rsidRPr="002E37BC" w:rsidRDefault="00BF59FF" w:rsidP="002E37BC">
      <w:pPr>
        <w:spacing w:after="0" w:line="240" w:lineRule="exact"/>
        <w:rPr>
          <w:rFonts w:ascii="Simplified Arabic Fixed" w:hAnsi="Simplified Arabic Fixed" w:cs="Simplified Arabic Fixed"/>
          <w:color w:val="0000FF"/>
        </w:rPr>
      </w:pPr>
      <w:r w:rsidRPr="002E37BC">
        <w:rPr>
          <w:rFonts w:ascii="Simplified Arabic Fixed" w:hAnsi="Simplified Arabic Fixed" w:cs="Simplified Arabic Fixed"/>
          <w:color w:val="0000FF"/>
        </w:rPr>
        <w:t>SELECT PNO, SNO, SUM(QTY) FROM SPJ GROUP BY PNO, SNO;</w:t>
      </w:r>
    </w:p>
    <w:p w:rsidR="00BF59FF" w:rsidRPr="003362C1" w:rsidRDefault="00BF59FF" w:rsidP="002E37BC">
      <w:pPr>
        <w:spacing w:after="0"/>
      </w:pP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PN SN   SUM(QTY)</w:t>
      </w:r>
    </w:p>
    <w:p w:rsidR="00BF59FF" w:rsidRPr="002E37BC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rPr>
          <w:lang w:val="en-GB"/>
        </w:rPr>
      </w:pPr>
      <w:r w:rsidRPr="002E37BC">
        <w:rPr>
          <w:lang w:val="en-GB"/>
        </w:rPr>
        <w:t>--     --      ----------</w:t>
      </w:r>
    </w:p>
    <w:p w:rsidR="00BF59FF" w:rsidRPr="002E37BC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rPr>
          <w:lang w:val="en-GB"/>
        </w:rPr>
      </w:pPr>
      <w:r w:rsidRPr="002E37BC">
        <w:rPr>
          <w:lang w:val="en-GB"/>
        </w:rPr>
        <w:t>P5   S2        100</w:t>
      </w:r>
    </w:p>
    <w:p w:rsidR="00BF59FF" w:rsidRPr="002E37BC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rPr>
          <w:lang w:val="en-GB"/>
        </w:rPr>
      </w:pPr>
      <w:r w:rsidRPr="002E37BC">
        <w:rPr>
          <w:lang w:val="en-GB"/>
        </w:rPr>
        <w:t>P3   S5        200</w:t>
      </w:r>
    </w:p>
    <w:p w:rsidR="00BF59FF" w:rsidRPr="002E37BC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rPr>
          <w:lang w:val="en-GB"/>
        </w:rPr>
      </w:pPr>
      <w:r w:rsidRPr="002E37BC">
        <w:rPr>
          <w:lang w:val="en-GB"/>
        </w:rPr>
        <w:t>P6   S5        700</w:t>
      </w:r>
    </w:p>
    <w:p w:rsidR="00BF59FF" w:rsidRPr="002E37BC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rPr>
          <w:lang w:val="en-GB"/>
        </w:rPr>
      </w:pPr>
      <w:r w:rsidRPr="002E37BC">
        <w:rPr>
          <w:lang w:val="en-GB"/>
        </w:rPr>
        <w:t>P4   S3        500</w:t>
      </w:r>
    </w:p>
    <w:p w:rsidR="00BF59FF" w:rsidRPr="002E37BC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rPr>
          <w:lang w:val="en-GB"/>
        </w:rPr>
      </w:pPr>
      <w:r w:rsidRPr="002E37BC">
        <w:rPr>
          <w:lang w:val="en-GB"/>
        </w:rPr>
        <w:t>P6   S4        600</w:t>
      </w:r>
    </w:p>
    <w:p w:rsidR="00BF59FF" w:rsidRPr="002E37BC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rPr>
          <w:lang w:val="en-GB"/>
        </w:rPr>
      </w:pPr>
      <w:r w:rsidRPr="002E37BC">
        <w:rPr>
          <w:lang w:val="en-GB"/>
        </w:rPr>
        <w:t>P1   S1        900</w:t>
      </w:r>
    </w:p>
    <w:p w:rsidR="00BF59FF" w:rsidRPr="002E37BC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rPr>
          <w:lang w:val="en-GB"/>
        </w:rPr>
      </w:pPr>
      <w:r w:rsidRPr="002E37BC">
        <w:rPr>
          <w:lang w:val="en-GB"/>
        </w:rPr>
        <w:t>P5   S5       1000</w:t>
      </w:r>
    </w:p>
    <w:p w:rsidR="00BF59FF" w:rsidRPr="002E37BC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rPr>
          <w:lang w:val="en-GB"/>
        </w:rPr>
      </w:pPr>
      <w:r w:rsidRPr="002E37BC">
        <w:rPr>
          <w:lang w:val="en-GB"/>
        </w:rPr>
        <w:t>P3   S2       3100</w:t>
      </w:r>
    </w:p>
    <w:p w:rsidR="00BF59FF" w:rsidRPr="002E37BC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rPr>
          <w:lang w:val="en-GB"/>
        </w:rPr>
      </w:pPr>
      <w:r w:rsidRPr="002E37BC">
        <w:rPr>
          <w:lang w:val="en-GB"/>
        </w:rPr>
        <w:t>P3   S3        200</w:t>
      </w:r>
    </w:p>
    <w:p w:rsidR="00BF59FF" w:rsidRPr="002E37BC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  <w:rPr>
          <w:lang w:val="en-GB"/>
        </w:rPr>
      </w:pPr>
      <w:r w:rsidRPr="002E37BC">
        <w:rPr>
          <w:lang w:val="en-GB"/>
        </w:rPr>
        <w:t>P1   S5        100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 xml:space="preserve">P2 </w:t>
      </w:r>
      <w:r>
        <w:t xml:space="preserve">  </w:t>
      </w:r>
      <w:r w:rsidRPr="003362C1">
        <w:t>S5        300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 xml:space="preserve">P4 </w:t>
      </w:r>
      <w:r>
        <w:t xml:space="preserve">  </w:t>
      </w:r>
      <w:r w:rsidRPr="003362C1">
        <w:t>S5        800</w:t>
      </w:r>
    </w:p>
    <w:p w:rsidR="00BF59FF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12 Zeilen ausgewählt.</w:t>
      </w:r>
    </w:p>
    <w:p w:rsidR="00BF59FF" w:rsidRPr="003362C1" w:rsidRDefault="00BF59FF" w:rsidP="002E37BC">
      <w:pPr>
        <w:spacing w:after="0"/>
      </w:pPr>
    </w:p>
    <w:p w:rsidR="00BF59FF" w:rsidRPr="002E37BC" w:rsidRDefault="00BF59FF" w:rsidP="002E37BC">
      <w:pPr>
        <w:spacing w:after="0" w:line="240" w:lineRule="exact"/>
        <w:rPr>
          <w:rFonts w:ascii="Arial" w:hAnsi="Arial" w:cs="Arial"/>
        </w:rPr>
      </w:pPr>
      <w:r>
        <w:rPr>
          <w:rFonts w:ascii="Arial" w:hAnsi="Arial" w:cs="Arial"/>
        </w:rPr>
        <w:t>e)</w:t>
      </w:r>
    </w:p>
    <w:p w:rsidR="00BF59FF" w:rsidRPr="002E37BC" w:rsidRDefault="00BF59FF" w:rsidP="002E37BC">
      <w:pPr>
        <w:spacing w:after="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2E37BC">
        <w:rPr>
          <w:rFonts w:ascii="Simplified Arabic Fixed" w:hAnsi="Simplified Arabic Fixed" w:cs="Simplified Arabic Fixed"/>
          <w:color w:val="0000FF"/>
          <w:lang w:val="en-GB"/>
        </w:rPr>
        <w:t>SELECT PNO, SUM(QTY) FROM SPJ GROUP BY PNO HAVING SUM(QTY) &gt;AVG(QTY));</w:t>
      </w:r>
    </w:p>
    <w:p w:rsidR="00BF59FF" w:rsidRPr="002E37BC" w:rsidRDefault="00BF59FF" w:rsidP="00C00759">
      <w:pPr>
        <w:rPr>
          <w:lang w:val="en-GB"/>
        </w:rPr>
      </w:pPr>
    </w:p>
    <w:p w:rsidR="00BF59FF" w:rsidRPr="003362C1" w:rsidRDefault="00BF59FF" w:rsidP="00C00759"/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PN   SUM(QTY)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 xml:space="preserve">-- </w:t>
      </w:r>
      <w:r>
        <w:t xml:space="preserve">      </w:t>
      </w:r>
      <w:r w:rsidRPr="003362C1">
        <w:t>----------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P4       1300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P1       1000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P2        300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P3       3500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P6       1300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P5       1100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6 Zeilen ausgewählt.</w:t>
      </w:r>
      <w:bookmarkStart w:id="0" w:name="_GoBack"/>
      <w:bookmarkEnd w:id="0"/>
    </w:p>
    <w:p w:rsidR="00BF59FF" w:rsidRDefault="00BF59FF" w:rsidP="00C00759"/>
    <w:p w:rsidR="00BF59FF" w:rsidRPr="00563E3C" w:rsidRDefault="00BF59FF" w:rsidP="00C00759">
      <w:pPr>
        <w:rPr>
          <w:rFonts w:ascii="Arial" w:hAnsi="Arial" w:cs="Arial"/>
          <w:b/>
          <w:lang w:val="en-GB"/>
        </w:rPr>
      </w:pPr>
      <w:r w:rsidRPr="00563E3C">
        <w:rPr>
          <w:rFonts w:ascii="Arial" w:hAnsi="Arial" w:cs="Arial"/>
          <w:b/>
          <w:lang w:val="en-GB"/>
        </w:rPr>
        <w:t>Aufgabe 32:</w:t>
      </w:r>
    </w:p>
    <w:p w:rsidR="00BF59FF" w:rsidRPr="00563E3C" w:rsidRDefault="00BF59FF" w:rsidP="00563E3C">
      <w:pPr>
        <w:spacing w:after="0" w:line="240" w:lineRule="exact"/>
        <w:rPr>
          <w:rFonts w:ascii="Arial" w:hAnsi="Arial" w:cs="Arial"/>
          <w:lang w:val="en-GB"/>
        </w:rPr>
      </w:pPr>
      <w:r w:rsidRPr="00563E3C">
        <w:rPr>
          <w:rFonts w:ascii="Arial" w:hAnsi="Arial" w:cs="Arial"/>
          <w:lang w:val="en-GB"/>
        </w:rPr>
        <w:t>a)</w:t>
      </w:r>
    </w:p>
    <w:p w:rsidR="00BF59FF" w:rsidRDefault="00BF59FF" w:rsidP="00563E3C">
      <w:pPr>
        <w:spacing w:after="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563E3C">
        <w:rPr>
          <w:rFonts w:ascii="Simplified Arabic Fixed" w:hAnsi="Simplified Arabic Fixed" w:cs="Simplified Arabic Fixed"/>
          <w:color w:val="0000FF"/>
          <w:lang w:val="en-GB"/>
        </w:rPr>
        <w:t>INSERT INTO S VALUES ('S6', 'Stewart', null, null);</w:t>
      </w:r>
    </w:p>
    <w:p w:rsidR="00BF59FF" w:rsidRPr="00563E3C" w:rsidRDefault="00BF59FF" w:rsidP="00563E3C">
      <w:pPr>
        <w:spacing w:after="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</w:p>
    <w:p w:rsidR="00BF59FF" w:rsidRDefault="00BF59FF" w:rsidP="00563E3C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pacing w:after="0"/>
      </w:pPr>
      <w:r w:rsidRPr="003362C1">
        <w:t>1 Zeile wurde erstellt.</w:t>
      </w:r>
    </w:p>
    <w:p w:rsidR="00BF59FF" w:rsidRPr="003362C1" w:rsidRDefault="00BF59FF" w:rsidP="00563E3C">
      <w:pPr>
        <w:spacing w:after="0"/>
      </w:pPr>
    </w:p>
    <w:p w:rsidR="00BF59FF" w:rsidRDefault="00BF59FF" w:rsidP="00563E3C">
      <w:pPr>
        <w:spacing w:after="0" w:line="240" w:lineRule="exact"/>
        <w:rPr>
          <w:rFonts w:ascii="Simplified Arabic Fixed" w:hAnsi="Simplified Arabic Fixed" w:cs="Simplified Arabic Fixed"/>
          <w:color w:val="0000FF"/>
        </w:rPr>
      </w:pPr>
      <w:r w:rsidRPr="00563E3C">
        <w:rPr>
          <w:rFonts w:ascii="Simplified Arabic Fixed" w:hAnsi="Simplified Arabic Fixed" w:cs="Simplified Arabic Fixed"/>
          <w:color w:val="0000FF"/>
        </w:rPr>
        <w:t>SELECT SNO FROM S WHERE CITY IS NULL;</w:t>
      </w:r>
    </w:p>
    <w:p w:rsidR="00BF59FF" w:rsidRPr="00563E3C" w:rsidRDefault="00BF59FF" w:rsidP="00563E3C">
      <w:pPr>
        <w:spacing w:after="0" w:line="240" w:lineRule="exact"/>
        <w:rPr>
          <w:rFonts w:ascii="Simplified Arabic Fixed" w:hAnsi="Simplified Arabic Fixed" w:cs="Simplified Arabic Fixed"/>
          <w:color w:val="0000FF"/>
        </w:rPr>
      </w:pP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SN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--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S6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1 Zeile wurde ausgewählt.</w:t>
      </w:r>
    </w:p>
    <w:p w:rsidR="00BF59FF" w:rsidRPr="003362C1" w:rsidRDefault="00BF59FF" w:rsidP="00563E3C">
      <w:pPr>
        <w:spacing w:after="0"/>
      </w:pPr>
    </w:p>
    <w:p w:rsidR="00BF59FF" w:rsidRPr="00563E3C" w:rsidRDefault="00BF59FF" w:rsidP="00563E3C">
      <w:pPr>
        <w:spacing w:after="0"/>
        <w:rPr>
          <w:rFonts w:ascii="Arial" w:hAnsi="Arial" w:cs="Arial"/>
          <w:lang w:val="en-GB"/>
        </w:rPr>
      </w:pPr>
      <w:r w:rsidRPr="00563E3C">
        <w:rPr>
          <w:rFonts w:ascii="Arial" w:hAnsi="Arial" w:cs="Arial"/>
          <w:lang w:val="en-GB"/>
        </w:rPr>
        <w:t>b)</w:t>
      </w:r>
    </w:p>
    <w:p w:rsidR="00BF59FF" w:rsidRDefault="00BF59FF" w:rsidP="00563E3C">
      <w:pPr>
        <w:spacing w:after="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563E3C">
        <w:rPr>
          <w:rFonts w:ascii="Simplified Arabic Fixed" w:hAnsi="Simplified Arabic Fixed" w:cs="Simplified Arabic Fixed"/>
          <w:color w:val="0000FF"/>
          <w:lang w:val="en-GB"/>
        </w:rPr>
        <w:t xml:space="preserve">SELECT COUNT(SNO) FROM S </w:t>
      </w:r>
      <w:smartTag w:uri="urn:schemas-microsoft-com:office:smarttags" w:element="PlaceName">
        <w:r w:rsidRPr="00563E3C">
          <w:rPr>
            <w:rFonts w:ascii="Simplified Arabic Fixed" w:hAnsi="Simplified Arabic Fixed" w:cs="Simplified Arabic Fixed"/>
            <w:color w:val="0000FF"/>
            <w:lang w:val="en-GB"/>
          </w:rPr>
          <w:t>WHERE</w:t>
        </w:r>
      </w:smartTag>
      <w:r w:rsidRPr="00563E3C">
        <w:rPr>
          <w:rFonts w:ascii="Simplified Arabic Fixed" w:hAnsi="Simplified Arabic Fixed" w:cs="Simplified Arabic Fixed"/>
          <w:color w:val="0000FF"/>
          <w:lang w:val="en-GB"/>
        </w:rPr>
        <w:t xml:space="preserve"> </w:t>
      </w:r>
      <w:smartTag w:uri="urn:schemas-microsoft-com:office:smarttags" w:element="PlaceType">
        <w:r w:rsidRPr="00563E3C">
          <w:rPr>
            <w:rFonts w:ascii="Simplified Arabic Fixed" w:hAnsi="Simplified Arabic Fixed" w:cs="Simplified Arabic Fixed"/>
            <w:color w:val="0000FF"/>
            <w:lang w:val="en-GB"/>
          </w:rPr>
          <w:t>CITY</w:t>
        </w:r>
      </w:smartTag>
      <w:r w:rsidRPr="00563E3C">
        <w:rPr>
          <w:rFonts w:ascii="Simplified Arabic Fixed" w:hAnsi="Simplified Arabic Fixed" w:cs="Simplified Arabic Fixed"/>
          <w:color w:val="0000FF"/>
          <w:lang w:val="en-GB"/>
        </w:rPr>
        <w:t xml:space="preserve"> NOT IN ('</w:t>
      </w:r>
      <w:smartTag w:uri="urn:schemas-microsoft-com:office:smarttags" w:element="place">
        <w:smartTag w:uri="urn:schemas-microsoft-com:office:smarttags" w:element="City">
          <w:r w:rsidRPr="00563E3C">
            <w:rPr>
              <w:rFonts w:ascii="Simplified Arabic Fixed" w:hAnsi="Simplified Arabic Fixed" w:cs="Simplified Arabic Fixed"/>
              <w:color w:val="0000FF"/>
              <w:lang w:val="en-GB"/>
            </w:rPr>
            <w:t>London</w:t>
          </w:r>
        </w:smartTag>
      </w:smartTag>
      <w:r w:rsidRPr="00563E3C">
        <w:rPr>
          <w:rFonts w:ascii="Simplified Arabic Fixed" w:hAnsi="Simplified Arabic Fixed" w:cs="Simplified Arabic Fixed"/>
          <w:color w:val="0000FF"/>
          <w:lang w:val="en-GB"/>
        </w:rPr>
        <w:t>');</w:t>
      </w:r>
    </w:p>
    <w:p w:rsidR="00BF59FF" w:rsidRPr="00563E3C" w:rsidRDefault="00BF59FF" w:rsidP="00563E3C">
      <w:pPr>
        <w:spacing w:after="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COUNT(SNO)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>
        <w:t xml:space="preserve">    </w:t>
      </w:r>
      <w:r w:rsidRPr="003362C1">
        <w:t>----------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 xml:space="preserve">         3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1 Zeile wurde ausgewählt.</w:t>
      </w:r>
    </w:p>
    <w:p w:rsidR="00BF59FF" w:rsidRPr="003362C1" w:rsidRDefault="00BF59FF" w:rsidP="00CE28AB"/>
    <w:p w:rsidR="00BF59FF" w:rsidRPr="00563E3C" w:rsidRDefault="00BF59FF" w:rsidP="00563E3C">
      <w:pPr>
        <w:spacing w:after="0" w:line="240" w:lineRule="exact"/>
        <w:rPr>
          <w:rFonts w:ascii="Arial" w:hAnsi="Arial" w:cs="Arial"/>
        </w:rPr>
      </w:pPr>
      <w:r>
        <w:rPr>
          <w:rFonts w:ascii="Arial" w:hAnsi="Arial" w:cs="Arial"/>
        </w:rPr>
        <w:t>c)</w:t>
      </w:r>
    </w:p>
    <w:p w:rsidR="00BF59FF" w:rsidRPr="00563E3C" w:rsidRDefault="00BF59FF" w:rsidP="00563E3C">
      <w:pPr>
        <w:spacing w:after="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563E3C">
        <w:rPr>
          <w:rFonts w:ascii="Simplified Arabic Fixed" w:hAnsi="Simplified Arabic Fixed" w:cs="Simplified Arabic Fixed"/>
          <w:color w:val="0000FF"/>
          <w:lang w:val="en-GB"/>
        </w:rPr>
        <w:t>SELECT COUNT(CITY) FROM S WHERE CITY IS NULL;</w:t>
      </w:r>
    </w:p>
    <w:p w:rsidR="00BF59FF" w:rsidRPr="003362C1" w:rsidRDefault="00BF59FF" w:rsidP="00563E3C">
      <w:pPr>
        <w:spacing w:after="0" w:line="240" w:lineRule="exact"/>
      </w:pPr>
    </w:p>
    <w:p w:rsidR="00BF59FF" w:rsidRPr="003362C1" w:rsidRDefault="00BF59FF" w:rsidP="00563E3C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COUNT(CITY)</w:t>
      </w:r>
    </w:p>
    <w:p w:rsidR="00BF59FF" w:rsidRPr="003362C1" w:rsidRDefault="00BF59FF" w:rsidP="00563E3C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>
        <w:t xml:space="preserve">   </w:t>
      </w:r>
      <w:r w:rsidRPr="003362C1">
        <w:t>-----------</w:t>
      </w:r>
    </w:p>
    <w:p w:rsidR="00BF59FF" w:rsidRPr="003362C1" w:rsidRDefault="00BF59FF" w:rsidP="00563E3C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 xml:space="preserve">          0</w:t>
      </w:r>
    </w:p>
    <w:p w:rsidR="00BF59FF" w:rsidRPr="003362C1" w:rsidRDefault="00BF59FF" w:rsidP="00563E3C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</w:p>
    <w:p w:rsidR="00BF59FF" w:rsidRPr="003362C1" w:rsidRDefault="00BF59FF" w:rsidP="009C2103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line="240" w:lineRule="exact"/>
      </w:pPr>
      <w:r w:rsidRPr="003362C1">
        <w:t>1 Zeile wurde ausgewählt.</w:t>
      </w:r>
    </w:p>
    <w:p w:rsidR="00BF59FF" w:rsidRPr="009C2103" w:rsidRDefault="00BF59FF" w:rsidP="00A533C4">
      <w:pPr>
        <w:rPr>
          <w:rFonts w:ascii="Arial" w:hAnsi="Arial" w:cs="Arial"/>
        </w:rPr>
      </w:pPr>
      <w:r>
        <w:rPr>
          <w:rFonts w:ascii="Arial" w:hAnsi="Arial" w:cs="Arial"/>
        </w:rPr>
        <w:t>Auch wenn die Stadt des Lieferanten „Stewart“ mit einer Nullmarke besetzt ist, ist NULL mit nichts vergleichbar, nicht einmal zu sich selbst.</w:t>
      </w:r>
    </w:p>
    <w:p w:rsidR="00BF59FF" w:rsidRPr="003362C1" w:rsidRDefault="00BF59FF" w:rsidP="00A533C4"/>
    <w:p w:rsidR="00BF59FF" w:rsidRPr="004B0D74" w:rsidRDefault="00BF59FF" w:rsidP="004B0D74">
      <w:pPr>
        <w:spacing w:after="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4B0D74">
        <w:rPr>
          <w:rFonts w:ascii="Simplified Arabic Fixed" w:hAnsi="Simplified Arabic Fixed" w:cs="Simplified Arabic Fixed"/>
          <w:color w:val="0000FF"/>
          <w:lang w:val="en-GB"/>
        </w:rPr>
        <w:t>SELECT COUNT(*) FROM S WHERE CITY IS NULL;</w:t>
      </w:r>
    </w:p>
    <w:p w:rsidR="00BF59FF" w:rsidRPr="004B0D74" w:rsidRDefault="00BF59FF" w:rsidP="004B0D74">
      <w:pPr>
        <w:spacing w:after="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COUNT(*)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>
        <w:t xml:space="preserve">  </w:t>
      </w:r>
      <w:r w:rsidRPr="003362C1">
        <w:t>----------</w:t>
      </w:r>
    </w:p>
    <w:p w:rsidR="00BF59FF" w:rsidRPr="003362C1" w:rsidRDefault="00BF59FF" w:rsidP="004B0D7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 xml:space="preserve">         1</w:t>
      </w:r>
    </w:p>
    <w:p w:rsidR="00BF59FF" w:rsidRDefault="00BF59FF" w:rsidP="007E7B40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line="240" w:lineRule="exact"/>
      </w:pPr>
      <w:r w:rsidRPr="003362C1">
        <w:t>1 Zeile wurde ausgewählt.</w:t>
      </w:r>
    </w:p>
    <w:p w:rsidR="00BF59FF" w:rsidRPr="007E7B40" w:rsidRDefault="00BF59FF" w:rsidP="00F77E5E">
      <w:pPr>
        <w:rPr>
          <w:rFonts w:ascii="Arial" w:hAnsi="Arial" w:cs="Arial"/>
        </w:rPr>
      </w:pPr>
      <w:r>
        <w:rPr>
          <w:rFonts w:ascii="Arial" w:hAnsi="Arial" w:cs="Arial"/>
        </w:rPr>
        <w:t>Hier soll nur die Zeilenanzahl aufgelistet werden, die als Stadt eine Nullmarke besitzen. In diesem Fall ist es beim Lieferant „Stewart“.</w:t>
      </w:r>
    </w:p>
    <w:p w:rsidR="00BF59FF" w:rsidRPr="006A1413" w:rsidRDefault="00BF59FF" w:rsidP="007E7B40">
      <w:pPr>
        <w:spacing w:after="0" w:line="240" w:lineRule="exact"/>
        <w:rPr>
          <w:rFonts w:ascii="Simplified Arabic Fixed" w:hAnsi="Simplified Arabic Fixed" w:cs="Simplified Arabic Fixed"/>
          <w:color w:val="0000FF"/>
        </w:rPr>
      </w:pPr>
      <w:r w:rsidRPr="006A1413">
        <w:rPr>
          <w:rFonts w:ascii="Simplified Arabic Fixed" w:hAnsi="Simplified Arabic Fixed" w:cs="Simplified Arabic Fixed"/>
          <w:color w:val="0000FF"/>
        </w:rPr>
        <w:t>SELECT COUNT(SNAME) FROM S WHERE CITY IS NULL;</w:t>
      </w:r>
    </w:p>
    <w:p w:rsidR="00BF59FF" w:rsidRPr="006A1413" w:rsidRDefault="00BF59FF" w:rsidP="007E7B40">
      <w:pPr>
        <w:spacing w:after="0" w:line="240" w:lineRule="exact"/>
        <w:rPr>
          <w:rFonts w:ascii="Simplified Arabic Fixed" w:hAnsi="Simplified Arabic Fixed" w:cs="Simplified Arabic Fixed"/>
          <w:color w:val="0000FF"/>
        </w:rPr>
      </w:pPr>
    </w:p>
    <w:p w:rsidR="00BF59FF" w:rsidRPr="003362C1" w:rsidRDefault="00BF59FF" w:rsidP="006A1413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>COUNT(SNAME)</w:t>
      </w:r>
    </w:p>
    <w:p w:rsidR="00BF59FF" w:rsidRPr="003362C1" w:rsidRDefault="00BF59FF" w:rsidP="006A1413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>
        <w:t xml:space="preserve">     </w:t>
      </w:r>
      <w:r w:rsidRPr="003362C1">
        <w:t>------------</w:t>
      </w:r>
    </w:p>
    <w:p w:rsidR="00BF59FF" w:rsidRPr="003362C1" w:rsidRDefault="00BF59FF" w:rsidP="006A1413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  <w:r w:rsidRPr="003362C1">
        <w:t xml:space="preserve">           1</w:t>
      </w:r>
    </w:p>
    <w:p w:rsidR="00BF59FF" w:rsidRPr="003362C1" w:rsidRDefault="00BF59FF" w:rsidP="006A1413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after="0" w:line="240" w:lineRule="exact"/>
      </w:pPr>
    </w:p>
    <w:p w:rsidR="00BF59FF" w:rsidRDefault="00BF59FF" w:rsidP="006A1413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  <w:between w:val="inset" w:sz="6" w:space="1" w:color="999999"/>
        </w:pBdr>
        <w:spacing w:line="240" w:lineRule="exact"/>
      </w:pPr>
      <w:r w:rsidRPr="003362C1">
        <w:t>1 Zeile wurde ausgewählt.</w:t>
      </w:r>
    </w:p>
    <w:p w:rsidR="00BF59FF" w:rsidRPr="006A1413" w:rsidRDefault="00BF59FF" w:rsidP="006A1413">
      <w:pPr>
        <w:pBdr>
          <w:between w:val="inset" w:sz="6" w:space="1" w:color="999999"/>
        </w:pBd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Hier sollen nur die Namen der Lieferanten gezählt werden, dessen Stadt unbekannt ist. </w:t>
      </w:r>
    </w:p>
    <w:p w:rsidR="00BF59FF" w:rsidRPr="006A1413" w:rsidRDefault="00BF59FF" w:rsidP="00F77E5E">
      <w:pPr>
        <w:rPr>
          <w:rFonts w:ascii="Arial" w:hAnsi="Arial" w:cs="Arial"/>
          <w:lang w:val="en-GB"/>
        </w:rPr>
      </w:pPr>
      <w:r w:rsidRPr="006A1413">
        <w:rPr>
          <w:rFonts w:ascii="Arial" w:hAnsi="Arial" w:cs="Arial"/>
          <w:lang w:val="en-GB"/>
        </w:rPr>
        <w:t>d)</w:t>
      </w:r>
    </w:p>
    <w:p w:rsidR="00BF59FF" w:rsidRDefault="00BF59FF" w:rsidP="006A1413">
      <w:pPr>
        <w:spacing w:after="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EA5523">
        <w:rPr>
          <w:rFonts w:ascii="Arial" w:hAnsi="Arial" w:cs="Arial"/>
          <w:lang w:val="en-GB"/>
        </w:rPr>
        <w:t>i)</w:t>
      </w:r>
      <w:r>
        <w:rPr>
          <w:rFonts w:ascii="Arial" w:hAnsi="Arial" w:cs="Arial"/>
          <w:color w:val="0000FF"/>
          <w:lang w:val="en-GB"/>
        </w:rPr>
        <w:t xml:space="preserve"> </w:t>
      </w:r>
      <w:r w:rsidRPr="006A1413">
        <w:rPr>
          <w:rFonts w:ascii="Simplified Arabic Fixed" w:hAnsi="Simplified Arabic Fixed" w:cs="Simplified Arabic Fixed"/>
          <w:color w:val="0000FF"/>
          <w:lang w:val="en-GB"/>
        </w:rPr>
        <w:t xml:space="preserve">SELECT SNO FROM S </w:t>
      </w:r>
      <w:smartTag w:uri="urn:schemas-microsoft-com:office:smarttags" w:element="PlaceName">
        <w:r w:rsidRPr="006A1413">
          <w:rPr>
            <w:rFonts w:ascii="Simplified Arabic Fixed" w:hAnsi="Simplified Arabic Fixed" w:cs="Simplified Arabic Fixed"/>
            <w:color w:val="0000FF"/>
            <w:lang w:val="en-GB"/>
          </w:rPr>
          <w:t>WHERE</w:t>
        </w:r>
      </w:smartTag>
      <w:r w:rsidRPr="006A1413">
        <w:rPr>
          <w:rFonts w:ascii="Simplified Arabic Fixed" w:hAnsi="Simplified Arabic Fixed" w:cs="Simplified Arabic Fixed"/>
          <w:color w:val="0000FF"/>
          <w:lang w:val="en-GB"/>
        </w:rPr>
        <w:t xml:space="preserve"> </w:t>
      </w:r>
      <w:smartTag w:uri="urn:schemas-microsoft-com:office:smarttags" w:element="PlaceType">
        <w:r w:rsidRPr="006A1413">
          <w:rPr>
            <w:rFonts w:ascii="Simplified Arabic Fixed" w:hAnsi="Simplified Arabic Fixed" w:cs="Simplified Arabic Fixed"/>
            <w:color w:val="0000FF"/>
            <w:lang w:val="en-GB"/>
          </w:rPr>
          <w:t>CITY</w:t>
        </w:r>
      </w:smartTag>
      <w:r w:rsidRPr="006A1413">
        <w:rPr>
          <w:rFonts w:ascii="Simplified Arabic Fixed" w:hAnsi="Simplified Arabic Fixed" w:cs="Simplified Arabic Fixed"/>
          <w:color w:val="0000FF"/>
          <w:lang w:val="en-GB"/>
        </w:rPr>
        <w:t xml:space="preserve"> IN (</w:t>
      </w:r>
      <w:smartTag w:uri="urn:schemas-microsoft-com:office:smarttags" w:element="PlaceName">
        <w:smartTag w:uri="urn:schemas-microsoft-com:office:smarttags" w:element="place">
          <w:r w:rsidRPr="006A1413">
            <w:rPr>
              <w:rFonts w:ascii="Simplified Arabic Fixed" w:hAnsi="Simplified Arabic Fixed" w:cs="Simplified Arabic Fixed"/>
              <w:color w:val="0000FF"/>
              <w:lang w:val="en-GB"/>
            </w:rPr>
            <w:t>SELECT</w:t>
          </w:r>
        </w:smartTag>
        <w:r w:rsidRPr="006A1413">
          <w:rPr>
            <w:rFonts w:ascii="Simplified Arabic Fixed" w:hAnsi="Simplified Arabic Fixed" w:cs="Simplified Arabic Fixed"/>
            <w:color w:val="0000FF"/>
            <w:lang w:val="en-GB"/>
          </w:rPr>
          <w:t xml:space="preserve"> </w:t>
        </w:r>
        <w:smartTag w:uri="urn:schemas-microsoft-com:office:smarttags" w:element="PlaceType">
          <w:r w:rsidRPr="006A1413">
            <w:rPr>
              <w:rFonts w:ascii="Simplified Arabic Fixed" w:hAnsi="Simplified Arabic Fixed" w:cs="Simplified Arabic Fixed"/>
              <w:color w:val="0000FF"/>
              <w:lang w:val="en-GB"/>
            </w:rPr>
            <w:t>CITY</w:t>
          </w:r>
        </w:smartTag>
      </w:smartTag>
      <w:r w:rsidRPr="006A1413">
        <w:rPr>
          <w:rFonts w:ascii="Simplified Arabic Fixed" w:hAnsi="Simplified Arabic Fixed" w:cs="Simplified Arabic Fixed"/>
          <w:color w:val="0000FF"/>
          <w:lang w:val="en-GB"/>
        </w:rPr>
        <w:t xml:space="preserve"> FROM J WHERE JNO='J8');</w:t>
      </w:r>
    </w:p>
    <w:p w:rsidR="00BF59FF" w:rsidRPr="006A1413" w:rsidRDefault="00BF59FF" w:rsidP="006A1413">
      <w:pPr>
        <w:spacing w:after="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</w:p>
    <w:p w:rsidR="00BF59FF" w:rsidRPr="003362C1" w:rsidRDefault="00BF59FF" w:rsidP="006A1413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</w:pPr>
      <w:r w:rsidRPr="003362C1">
        <w:t>Es wurden keine Zeilen ausgewählt.</w:t>
      </w:r>
    </w:p>
    <w:p w:rsidR="00BF59FF" w:rsidRDefault="00BF59FF" w:rsidP="00F77E5E">
      <w:pPr>
        <w:rPr>
          <w:rFonts w:ascii="Arial" w:hAnsi="Arial" w:cs="Arial"/>
        </w:rPr>
      </w:pPr>
      <w:r w:rsidRPr="006A1413">
        <w:rPr>
          <w:rFonts w:ascii="Arial" w:hAnsi="Arial" w:cs="Arial"/>
        </w:rPr>
        <w:t>Es e</w:t>
      </w:r>
      <w:r>
        <w:rPr>
          <w:rFonts w:ascii="Arial" w:hAnsi="Arial" w:cs="Arial"/>
        </w:rPr>
        <w:t>xistiert keine Projektnummer J8</w:t>
      </w:r>
      <w:r w:rsidRPr="006A1413">
        <w:rPr>
          <w:rFonts w:ascii="Arial" w:hAnsi="Arial" w:cs="Arial"/>
        </w:rPr>
        <w:t>, somit auch keine Stadt und dementsprechend kann dort auch kein Lieferant eingetragen sein.</w:t>
      </w:r>
    </w:p>
    <w:p w:rsidR="00BF59FF" w:rsidRPr="006A1413" w:rsidRDefault="00BF59FF" w:rsidP="00F77E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ii) </w:t>
      </w:r>
    </w:p>
    <w:p w:rsidR="00BF59FF" w:rsidRPr="003362C1" w:rsidRDefault="00BF59FF" w:rsidP="00A533C4"/>
    <w:sectPr w:rsidR="00BF59FF" w:rsidRPr="003362C1" w:rsidSect="0008581E">
      <w:pgSz w:w="11906" w:h="16838"/>
      <w:pgMar w:top="1417" w:right="1417" w:bottom="1134" w:left="1417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F68FB"/>
    <w:multiLevelType w:val="hybridMultilevel"/>
    <w:tmpl w:val="E188B66E"/>
    <w:lvl w:ilvl="0" w:tplc="CDBC3FB8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BFE7169"/>
    <w:multiLevelType w:val="hybridMultilevel"/>
    <w:tmpl w:val="A4BA243E"/>
    <w:lvl w:ilvl="0" w:tplc="0407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0FC5C32"/>
    <w:multiLevelType w:val="hybridMultilevel"/>
    <w:tmpl w:val="0E46EDA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BAB464D"/>
    <w:multiLevelType w:val="hybridMultilevel"/>
    <w:tmpl w:val="EE98D6C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335014D"/>
    <w:multiLevelType w:val="hybridMultilevel"/>
    <w:tmpl w:val="818C6E4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72F"/>
    <w:rsid w:val="0008581E"/>
    <w:rsid w:val="000C7560"/>
    <w:rsid w:val="0017309C"/>
    <w:rsid w:val="00181338"/>
    <w:rsid w:val="001B543F"/>
    <w:rsid w:val="001C772F"/>
    <w:rsid w:val="00224133"/>
    <w:rsid w:val="00224F4C"/>
    <w:rsid w:val="00260974"/>
    <w:rsid w:val="00290DFD"/>
    <w:rsid w:val="002E37BC"/>
    <w:rsid w:val="002F1A93"/>
    <w:rsid w:val="003362C1"/>
    <w:rsid w:val="00372460"/>
    <w:rsid w:val="00372CAD"/>
    <w:rsid w:val="003B2B81"/>
    <w:rsid w:val="00404BD6"/>
    <w:rsid w:val="004154F5"/>
    <w:rsid w:val="00470263"/>
    <w:rsid w:val="004B0D74"/>
    <w:rsid w:val="004D02F8"/>
    <w:rsid w:val="0051711D"/>
    <w:rsid w:val="00563E3C"/>
    <w:rsid w:val="00571400"/>
    <w:rsid w:val="006725FC"/>
    <w:rsid w:val="006A1413"/>
    <w:rsid w:val="006B0F6E"/>
    <w:rsid w:val="006E7BA8"/>
    <w:rsid w:val="006F1BE9"/>
    <w:rsid w:val="00760557"/>
    <w:rsid w:val="0079751C"/>
    <w:rsid w:val="007A08F3"/>
    <w:rsid w:val="007E604F"/>
    <w:rsid w:val="007E7B40"/>
    <w:rsid w:val="00821CDA"/>
    <w:rsid w:val="008456E2"/>
    <w:rsid w:val="008635B1"/>
    <w:rsid w:val="009275C7"/>
    <w:rsid w:val="00982C6C"/>
    <w:rsid w:val="009B1F8D"/>
    <w:rsid w:val="009C2103"/>
    <w:rsid w:val="00A533C4"/>
    <w:rsid w:val="00A744CF"/>
    <w:rsid w:val="00A84349"/>
    <w:rsid w:val="00BE733C"/>
    <w:rsid w:val="00BF59FF"/>
    <w:rsid w:val="00C00759"/>
    <w:rsid w:val="00C35736"/>
    <w:rsid w:val="00CD4E2C"/>
    <w:rsid w:val="00CE28AB"/>
    <w:rsid w:val="00D220A2"/>
    <w:rsid w:val="00D46953"/>
    <w:rsid w:val="00D91464"/>
    <w:rsid w:val="00E50920"/>
    <w:rsid w:val="00EA5523"/>
    <w:rsid w:val="00EE135D"/>
    <w:rsid w:val="00EE35D8"/>
    <w:rsid w:val="00EF4C97"/>
    <w:rsid w:val="00F22FCD"/>
    <w:rsid w:val="00F77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81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B5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6</Pages>
  <Words>724</Words>
  <Characters>4563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TABLE S AS SELECT * FROM schwenk</dc:title>
  <dc:subject/>
  <dc:creator>ifw13179</dc:creator>
  <cp:keywords/>
  <dc:description/>
  <cp:lastModifiedBy>Daniela</cp:lastModifiedBy>
  <cp:revision>11</cp:revision>
  <dcterms:created xsi:type="dcterms:W3CDTF">2014-10-31T21:05:00Z</dcterms:created>
  <dcterms:modified xsi:type="dcterms:W3CDTF">2014-10-31T22:40:00Z</dcterms:modified>
</cp:coreProperties>
</file>